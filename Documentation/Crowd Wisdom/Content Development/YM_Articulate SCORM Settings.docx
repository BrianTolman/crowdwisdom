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9EDA1" w14:textId="77777777" w:rsidR="00DA542F" w:rsidRDefault="00DA542F" w:rsidP="00DA542F"/>
    <w:p w14:paraId="7D1E03F7" w14:textId="77777777" w:rsidR="00EE3076" w:rsidRDefault="00EE3076" w:rsidP="00DA542F">
      <w:pPr>
        <w:tabs>
          <w:tab w:val="left" w:pos="5700"/>
        </w:tabs>
      </w:pPr>
    </w:p>
    <w:p w14:paraId="038B09B4" w14:textId="77777777" w:rsidR="00135B6A" w:rsidRDefault="00135B6A" w:rsidP="00DA542F">
      <w:pPr>
        <w:tabs>
          <w:tab w:val="left" w:pos="5700"/>
        </w:tabs>
      </w:pPr>
    </w:p>
    <w:p w14:paraId="07FFF252" w14:textId="77777777" w:rsidR="00135B6A" w:rsidRDefault="00135B6A" w:rsidP="00DA542F">
      <w:pPr>
        <w:tabs>
          <w:tab w:val="left" w:pos="5700"/>
        </w:tabs>
      </w:pPr>
    </w:p>
    <w:p w14:paraId="00FFE28C" w14:textId="77777777" w:rsidR="00135B6A" w:rsidRPr="008731F3" w:rsidRDefault="00E7370B" w:rsidP="00135B6A">
      <w:pPr>
        <w:pStyle w:val="CoverTitle"/>
      </w:pPr>
      <w:r>
        <w:t>SCORM Settings</w:t>
      </w:r>
    </w:p>
    <w:p w14:paraId="73A2D585" w14:textId="77777777" w:rsidR="00DA542F" w:rsidRPr="00EE3076" w:rsidRDefault="00E7370B" w:rsidP="00D362F9">
      <w:pPr>
        <w:pStyle w:val="CoverSubtitle"/>
      </w:pPr>
      <w:r>
        <w:t>Articulate</w:t>
      </w:r>
    </w:p>
    <w:p w14:paraId="48E64627" w14:textId="77777777" w:rsidR="00031B01" w:rsidRDefault="00031B01">
      <w:pPr>
        <w:spacing w:before="0" w:line="240" w:lineRule="auto"/>
        <w:rPr>
          <w:rFonts w:eastAsiaTheme="majorEastAsia" w:cstheme="majorBidi"/>
          <w:color w:val="B7B800"/>
          <w:sz w:val="96"/>
          <w:szCs w:val="32"/>
        </w:rPr>
      </w:pPr>
    </w:p>
    <w:p w14:paraId="451E2EB1" w14:textId="77777777" w:rsidR="00D362F9" w:rsidRDefault="00D362F9" w:rsidP="00BB7980">
      <w:pPr>
        <w:pStyle w:val="Heading2"/>
      </w:pPr>
    </w:p>
    <w:p w14:paraId="31F2250D" w14:textId="77777777" w:rsidR="00E7370B" w:rsidRDefault="00E7370B" w:rsidP="00E7370B"/>
    <w:p w14:paraId="31843B04" w14:textId="77777777" w:rsidR="00E7370B" w:rsidRDefault="00E7370B" w:rsidP="00E7370B"/>
    <w:p w14:paraId="38D8D362" w14:textId="77777777" w:rsidR="00E7370B" w:rsidRDefault="00E7370B" w:rsidP="00E7370B"/>
    <w:p w14:paraId="713222A7" w14:textId="77777777" w:rsidR="00E7370B" w:rsidRDefault="00E7370B" w:rsidP="00E7370B"/>
    <w:p w14:paraId="2B684885" w14:textId="77777777" w:rsidR="00E7370B" w:rsidRDefault="00E7370B" w:rsidP="00E7370B"/>
    <w:p w14:paraId="5AB2E6DD" w14:textId="77777777" w:rsidR="00E7370B" w:rsidRPr="00E7370B" w:rsidRDefault="00E7370B" w:rsidP="00E7370B"/>
    <w:p w14:paraId="1C4F903E" w14:textId="77777777" w:rsidR="000F2D9F" w:rsidRDefault="00E7370B" w:rsidP="00BB7980">
      <w:pPr>
        <w:pStyle w:val="Heading2"/>
      </w:pPr>
      <w:r>
        <w:lastRenderedPageBreak/>
        <w:t xml:space="preserve">Articulate Setting </w:t>
      </w:r>
      <w:proofErr w:type="spellStart"/>
      <w:r>
        <w:t>Reccomendations</w:t>
      </w:r>
      <w:proofErr w:type="spellEnd"/>
    </w:p>
    <w:p w14:paraId="335D59D7" w14:textId="77777777" w:rsidR="00E7370B" w:rsidRPr="00E7370B" w:rsidRDefault="00E7370B" w:rsidP="00E7370B">
      <w:pPr>
        <w:rPr>
          <w:b/>
          <w:bCs/>
        </w:rPr>
      </w:pPr>
      <w:r w:rsidRPr="00E7370B">
        <w:rPr>
          <w:b/>
          <w:bCs/>
        </w:rPr>
        <w:t>Key tips (read this first)</w:t>
      </w:r>
    </w:p>
    <w:p w14:paraId="1F4C533E" w14:textId="77777777" w:rsidR="00E7370B" w:rsidRPr="00E7370B" w:rsidRDefault="00E7370B" w:rsidP="00E737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E7370B">
        <w:t>Basic configuration for LMS export is just fine, meaning:</w:t>
      </w:r>
    </w:p>
    <w:p w14:paraId="4E222599" w14:textId="77777777" w:rsidR="00E7370B" w:rsidRPr="00E7370B" w:rsidRDefault="00E7370B" w:rsidP="00E737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E7370B">
        <w:t>SCORM 1.2 or + (1.3, 2004) for LMS delivery</w:t>
      </w:r>
    </w:p>
    <w:p w14:paraId="0F0941A4" w14:textId="77777777" w:rsidR="00E7370B" w:rsidRPr="00E7370B" w:rsidRDefault="00E7370B" w:rsidP="00E737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E7370B">
        <w:t xml:space="preserve">Set LMS reporting to </w:t>
      </w:r>
      <w:r w:rsidRPr="00E7370B">
        <w:rPr>
          <w:highlight w:val="yellow"/>
        </w:rPr>
        <w:t>complete</w:t>
      </w:r>
      <w:r w:rsidRPr="00E7370B">
        <w:rPr>
          <w:highlight w:val="yellow"/>
        </w:rPr>
        <w:t>/incomplete</w:t>
      </w:r>
    </w:p>
    <w:p w14:paraId="7127E8FF" w14:textId="77777777" w:rsidR="00E7370B" w:rsidRPr="00E7370B" w:rsidRDefault="00E7370B" w:rsidP="00E737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E7370B">
        <w:t xml:space="preserve">For output, select:  Zip format for output.  </w:t>
      </w:r>
    </w:p>
    <w:p w14:paraId="23227639" w14:textId="77777777" w:rsidR="00E7370B" w:rsidRDefault="00E7370B" w:rsidP="00E737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E7370B">
        <w:t>IMPORTANT: Make sure that when it zips, the zip archive houses the IMS manifest file at the root level, not hidden under a sub-folder. This should happen by default, but sometimes we see it putting the IMS file under a folder which most LMS don't like</w:t>
      </w:r>
    </w:p>
    <w:p w14:paraId="7C1E3EA5" w14:textId="77777777" w:rsidR="00E7370B" w:rsidRDefault="00E7370B" w:rsidP="00E7370B">
      <w:pPr>
        <w:pStyle w:val="Heading3"/>
      </w:pPr>
      <w:r>
        <w:t>Exporting from Articulate</w:t>
      </w:r>
    </w:p>
    <w:p w14:paraId="2F564D42" w14:textId="77777777" w:rsidR="00E7370B" w:rsidRPr="00E7370B" w:rsidRDefault="00E7370B" w:rsidP="00E737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7370B">
        <w:t xml:space="preserve">Go to </w:t>
      </w:r>
      <w:r w:rsidRPr="00E7370B">
        <w:rPr>
          <w:b/>
          <w:bCs/>
        </w:rPr>
        <w:t>Articulate</w:t>
      </w:r>
      <w:r>
        <w:t xml:space="preserve"> </w:t>
      </w:r>
      <w:r>
        <w:sym w:font="Wingdings" w:char="F0E0"/>
      </w:r>
      <w:r w:rsidRPr="00E7370B">
        <w:t xml:space="preserve"> </w:t>
      </w:r>
      <w:r w:rsidRPr="00E7370B">
        <w:rPr>
          <w:b/>
          <w:bCs/>
        </w:rPr>
        <w:t>Options</w:t>
      </w:r>
      <w:r>
        <w:t xml:space="preserve"> </w:t>
      </w:r>
      <w:r>
        <w:sym w:font="Wingdings" w:char="F0E0"/>
      </w:r>
      <w:r>
        <w:t xml:space="preserve"> </w:t>
      </w:r>
      <w:r w:rsidRPr="00E7370B">
        <w:rPr>
          <w:b/>
          <w:bCs/>
        </w:rPr>
        <w:t>LMS</w:t>
      </w:r>
      <w:r w:rsidRPr="00E7370B">
        <w:t xml:space="preserve">. </w:t>
      </w:r>
    </w:p>
    <w:p w14:paraId="1CDEA6A2" w14:textId="77777777" w:rsidR="00E7370B" w:rsidRPr="00E7370B" w:rsidRDefault="00E7370B" w:rsidP="00E737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7370B">
        <w:t xml:space="preserve">Check </w:t>
      </w:r>
      <w:r w:rsidRPr="00E7370B">
        <w:rPr>
          <w:b/>
          <w:bCs/>
        </w:rPr>
        <w:t>Display SCORM Players</w:t>
      </w:r>
      <w:r w:rsidRPr="00E7370B">
        <w:t xml:space="preserve"> and/or </w:t>
      </w:r>
      <w:r w:rsidRPr="00E7370B">
        <w:rPr>
          <w:b/>
          <w:bCs/>
        </w:rPr>
        <w:t>Display AICC Players</w:t>
      </w:r>
      <w:r w:rsidRPr="00E7370B">
        <w:t xml:space="preserve">, depending on the standard you would like to use. </w:t>
      </w:r>
    </w:p>
    <w:p w14:paraId="24AB5D89" w14:textId="77777777" w:rsidR="00E7370B" w:rsidRPr="00E7370B" w:rsidRDefault="00E7370B" w:rsidP="00E737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7370B">
        <w:t xml:space="preserve">Click </w:t>
      </w:r>
      <w:r w:rsidRPr="00E7370B">
        <w:rPr>
          <w:b/>
          <w:bCs/>
        </w:rPr>
        <w:t>OK</w:t>
      </w:r>
      <w:r w:rsidRPr="00E7370B">
        <w:t xml:space="preserve"> to save your changes. </w:t>
      </w:r>
    </w:p>
    <w:p w14:paraId="5D300B96" w14:textId="77777777" w:rsidR="00E7370B" w:rsidRDefault="00E7370B" w:rsidP="00E7370B">
      <w:pPr>
        <w:spacing w:before="100" w:beforeAutospacing="1" w:after="100" w:afterAutospacing="1"/>
      </w:pPr>
      <w:r w:rsidRPr="00E7370B">
        <w:t>Now that you’ve set Articulate Presenter to display LMS output during publish, you’re ready to export out the course, complete with SCORM or AICC metadata tags.</w:t>
      </w:r>
    </w:p>
    <w:p w14:paraId="173969E3" w14:textId="77777777" w:rsidR="00E7370B" w:rsidRPr="00E7370B" w:rsidRDefault="00E7370B" w:rsidP="00E7370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E7370B">
        <w:t xml:space="preserve">Go to </w:t>
      </w:r>
      <w:r w:rsidRPr="00E7370B">
        <w:rPr>
          <w:b/>
          <w:bCs/>
        </w:rPr>
        <w:t>Articulate</w:t>
      </w:r>
      <w:r>
        <w:t xml:space="preserve"> </w:t>
      </w:r>
      <w:r>
        <w:sym w:font="Wingdings" w:char="F0E0"/>
      </w:r>
      <w:r>
        <w:t xml:space="preserve"> </w:t>
      </w:r>
      <w:r w:rsidRPr="00E7370B">
        <w:rPr>
          <w:b/>
          <w:bCs/>
        </w:rPr>
        <w:t>Publish</w:t>
      </w:r>
      <w:r>
        <w:t xml:space="preserve"> </w:t>
      </w:r>
      <w:r>
        <w:sym w:font="Wingdings" w:char="F0E0"/>
      </w:r>
      <w:r w:rsidRPr="00E7370B">
        <w:t xml:space="preserve"> </w:t>
      </w:r>
      <w:r w:rsidRPr="00E7370B">
        <w:rPr>
          <w:b/>
          <w:bCs/>
        </w:rPr>
        <w:t>Presentation for Web</w:t>
      </w:r>
      <w:r w:rsidRPr="00E7370B">
        <w:t xml:space="preserve"> and proceed through the Publish Wizard as you would normally do. </w:t>
      </w:r>
    </w:p>
    <w:p w14:paraId="109FEEA0" w14:textId="77777777" w:rsidR="00E7370B" w:rsidRPr="00E7370B" w:rsidRDefault="00E7370B" w:rsidP="00E7370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E7370B">
        <w:t xml:space="preserve">When you get to the </w:t>
      </w:r>
      <w:r w:rsidRPr="00E7370B">
        <w:rPr>
          <w:b/>
          <w:bCs/>
        </w:rPr>
        <w:t>Select a player template</w:t>
      </w:r>
      <w:r w:rsidRPr="00E7370B">
        <w:t xml:space="preserve"> step of the wizard, select either </w:t>
      </w:r>
      <w:r w:rsidRPr="00E7370B">
        <w:rPr>
          <w:b/>
          <w:bCs/>
        </w:rPr>
        <w:t xml:space="preserve">Output for SCORM LMS </w:t>
      </w:r>
      <w:r w:rsidRPr="00E7370B">
        <w:t xml:space="preserve">or </w:t>
      </w:r>
      <w:r w:rsidRPr="00E7370B">
        <w:rPr>
          <w:b/>
          <w:bCs/>
        </w:rPr>
        <w:t>Output for AICC LMS.</w:t>
      </w:r>
      <w:r w:rsidRPr="00E7370B">
        <w:t xml:space="preserve"> </w:t>
      </w:r>
    </w:p>
    <w:p w14:paraId="62923CB3" w14:textId="77777777" w:rsidR="00E7370B" w:rsidRDefault="00E7370B" w:rsidP="00E7370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E7370B">
        <w:t xml:space="preserve">Click </w:t>
      </w:r>
      <w:r w:rsidRPr="00E7370B">
        <w:rPr>
          <w:b/>
          <w:bCs/>
        </w:rPr>
        <w:t>Next</w:t>
      </w:r>
      <w:r w:rsidRPr="00E7370B">
        <w:t xml:space="preserve"> and complete the wizard, filling in the metadata for this course to be supplied to your LMS (some of the data, such as presenter name, may be pre-populated based on your Articulate options). </w:t>
      </w:r>
    </w:p>
    <w:p w14:paraId="1F2F914C" w14:textId="77777777" w:rsidR="00E7370B" w:rsidRPr="00E7370B" w:rsidRDefault="00E7370B" w:rsidP="008A6516">
      <w:pPr>
        <w:spacing w:before="100" w:beforeAutospacing="1" w:after="100" w:afterAutospacing="1" w:line="240" w:lineRule="auto"/>
        <w:jc w:val="center"/>
      </w:pPr>
      <w:r w:rsidRPr="00DB7F84">
        <w:rPr>
          <w:rFonts w:ascii="Calibri" w:eastAsia="Times New Roman" w:hAnsi="Calibri" w:cs="Times New Roman"/>
          <w:noProof/>
          <w:lang w:eastAsia="zh-CN"/>
        </w:rPr>
        <w:drawing>
          <wp:inline distT="0" distB="0" distL="0" distR="0" wp14:anchorId="4FA33189" wp14:editId="42B02A1D">
            <wp:extent cx="5080000" cy="5486400"/>
            <wp:effectExtent l="0" t="0" r="0" b="0"/>
            <wp:docPr id="1" name="Picture 1" descr="NAG-0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G-01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5C428" w14:textId="77777777" w:rsidR="00E7370B" w:rsidRPr="00E7370B" w:rsidRDefault="00E7370B" w:rsidP="00E7370B">
      <w:pPr>
        <w:spacing w:before="100" w:beforeAutospacing="1" w:after="100" w:afterAutospacing="1"/>
      </w:pPr>
      <w:r w:rsidRPr="00E7370B">
        <w:t>That’s it! Your course is now ready to be uploaded to and tracked by your LMS. Consult your LMS provider for details.</w:t>
      </w:r>
    </w:p>
    <w:sectPr w:rsidR="00E7370B" w:rsidRPr="00E7370B" w:rsidSect="004965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16C0B" w14:textId="77777777" w:rsidR="00D67B7C" w:rsidRDefault="00D67B7C" w:rsidP="00BB7980">
      <w:pPr>
        <w:spacing w:before="0" w:line="240" w:lineRule="auto"/>
      </w:pPr>
      <w:r>
        <w:separator/>
      </w:r>
    </w:p>
    <w:p w14:paraId="728AAE0C" w14:textId="77777777" w:rsidR="00D67B7C" w:rsidRDefault="00D67B7C"/>
  </w:endnote>
  <w:endnote w:type="continuationSeparator" w:id="0">
    <w:p w14:paraId="417CEA2A" w14:textId="77777777" w:rsidR="00D67B7C" w:rsidRDefault="00D67B7C" w:rsidP="00BB7980">
      <w:pPr>
        <w:spacing w:before="0" w:line="240" w:lineRule="auto"/>
      </w:pPr>
      <w:r>
        <w:continuationSeparator/>
      </w:r>
    </w:p>
    <w:p w14:paraId="70303136" w14:textId="77777777" w:rsidR="00D67B7C" w:rsidRDefault="00D67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1F4F2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EE352" w14:textId="77777777" w:rsidR="0027391A" w:rsidRDefault="0027391A" w:rsidP="0027391A">
    <w:pPr>
      <w:pStyle w:val="Footer"/>
      <w:ind w:right="360"/>
    </w:pPr>
  </w:p>
  <w:p w14:paraId="0503A0DA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5273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8A6516">
      <w:rPr>
        <w:rStyle w:val="PageNumber"/>
        <w:noProof/>
        <w:color w:val="595959" w:themeColor="text1" w:themeTint="A6"/>
        <w:sz w:val="18"/>
        <w:szCs w:val="18"/>
      </w:rPr>
      <w:t>3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507E0993" w14:textId="77777777" w:rsidR="002244B9" w:rsidRDefault="00BB7980" w:rsidP="0049658F">
    <w:pPr>
      <w:pStyle w:val="Footer"/>
      <w:ind w:right="360"/>
      <w:jc w:val="center"/>
    </w:pPr>
    <w:r>
      <w:rPr>
        <w:noProof/>
        <w:lang w:eastAsia="zh-CN"/>
      </w:rPr>
      <w:drawing>
        <wp:inline distT="0" distB="0" distL="0" distR="0" wp14:anchorId="376C58BF" wp14:editId="529564A3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82CF5" w14:textId="77777777" w:rsidR="004F3B26" w:rsidRDefault="00135B6A" w:rsidP="004F3B26">
    <w:pPr>
      <w:pStyle w:val="Footer"/>
      <w:jc w:val="cent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14471FAC" wp14:editId="0796BF10">
          <wp:simplePos x="0" y="0"/>
          <wp:positionH relativeFrom="column">
            <wp:posOffset>2067619</wp:posOffset>
          </wp:positionH>
          <wp:positionV relativeFrom="paragraph">
            <wp:posOffset>-175895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07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2C776B" wp14:editId="6DEE1CF5">
              <wp:simplePos x="0" y="0"/>
              <wp:positionH relativeFrom="column">
                <wp:posOffset>2652395</wp:posOffset>
              </wp:positionH>
              <wp:positionV relativeFrom="paragraph">
                <wp:posOffset>-513080</wp:posOffset>
              </wp:positionV>
              <wp:extent cx="640080" cy="0"/>
              <wp:effectExtent l="0" t="25400" r="4572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C1CE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B71621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40.35pt" to="259.25pt,-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" strokecolor="#c1ce20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53833" w14:textId="77777777" w:rsidR="00D67B7C" w:rsidRDefault="00D67B7C" w:rsidP="00BB7980">
      <w:pPr>
        <w:spacing w:before="0" w:line="240" w:lineRule="auto"/>
      </w:pPr>
      <w:r>
        <w:separator/>
      </w:r>
    </w:p>
    <w:p w14:paraId="1669A61E" w14:textId="77777777" w:rsidR="00D67B7C" w:rsidRDefault="00D67B7C"/>
  </w:footnote>
  <w:footnote w:type="continuationSeparator" w:id="0">
    <w:p w14:paraId="6F30E117" w14:textId="77777777" w:rsidR="00D67B7C" w:rsidRDefault="00D67B7C" w:rsidP="00BB7980">
      <w:pPr>
        <w:spacing w:before="0" w:line="240" w:lineRule="auto"/>
      </w:pPr>
      <w:r>
        <w:continuationSeparator/>
      </w:r>
    </w:p>
    <w:p w14:paraId="413818EE" w14:textId="77777777" w:rsidR="00D67B7C" w:rsidRDefault="00D67B7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45AF0" w14:textId="77777777" w:rsidR="00BB7980" w:rsidRDefault="000F1BD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3081A67A" wp14:editId="78DC5316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317DEF" w14:textId="77777777" w:rsidR="00BB7980" w:rsidRPr="000F1BDD" w:rsidRDefault="00E7370B" w:rsidP="00E7370B">
    <w:pPr>
      <w:pStyle w:val="Header"/>
      <w:rPr>
        <w:sz w:val="18"/>
        <w:szCs w:val="18"/>
      </w:rPr>
    </w:pPr>
    <w:r>
      <w:rPr>
        <w:sz w:val="18"/>
        <w:szCs w:val="18"/>
      </w:rPr>
      <w:t>[Articulate SCORM Settings</w:t>
    </w:r>
    <w:r w:rsidR="00BB7980" w:rsidRPr="000F1BDD">
      <w:rPr>
        <w:sz w:val="18"/>
        <w:szCs w:val="18"/>
      </w:rPr>
      <w:t>]</w:t>
    </w:r>
  </w:p>
  <w:p w14:paraId="18B8FE03" w14:textId="77777777" w:rsidR="002244B9" w:rsidRDefault="002244B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094B" w14:textId="77777777" w:rsidR="004F3B26" w:rsidRDefault="0049658F" w:rsidP="004F3B26">
    <w:pPr>
      <w:pStyle w:val="Header"/>
      <w:jc w:val="cent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4842A578" wp14:editId="3FD2C7C8">
          <wp:simplePos x="0" y="0"/>
          <wp:positionH relativeFrom="column">
            <wp:posOffset>5760720</wp:posOffset>
          </wp:positionH>
          <wp:positionV relativeFrom="paragraph">
            <wp:posOffset>0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2F3ECA" w14:textId="77777777" w:rsidR="004F3B26" w:rsidRDefault="004F3B26" w:rsidP="004F3B26">
    <w:pPr>
      <w:pStyle w:val="Header"/>
      <w:jc w:val="center"/>
    </w:pPr>
  </w:p>
  <w:p w14:paraId="4F889C3B" w14:textId="77777777" w:rsidR="004F3B26" w:rsidRDefault="004F3B26" w:rsidP="004F3B26">
    <w:pPr>
      <w:pStyle w:val="Header"/>
      <w:jc w:val="center"/>
    </w:pPr>
  </w:p>
  <w:p w14:paraId="46DE5CE6" w14:textId="77777777" w:rsidR="004F3B26" w:rsidRDefault="004F3B26" w:rsidP="004F3B26">
    <w:pPr>
      <w:pStyle w:val="Header"/>
      <w:jc w:val="center"/>
    </w:pPr>
  </w:p>
  <w:p w14:paraId="5B9EB8BF" w14:textId="77777777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730C"/>
    <w:multiLevelType w:val="hybridMultilevel"/>
    <w:tmpl w:val="BA7E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A3A0D"/>
    <w:multiLevelType w:val="multilevel"/>
    <w:tmpl w:val="8B64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F71CC"/>
    <w:multiLevelType w:val="hybridMultilevel"/>
    <w:tmpl w:val="F4D0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B440F"/>
    <w:multiLevelType w:val="hybridMultilevel"/>
    <w:tmpl w:val="6A2EE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50492A"/>
    <w:multiLevelType w:val="hybridMultilevel"/>
    <w:tmpl w:val="3C94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5453E"/>
    <w:multiLevelType w:val="hybridMultilevel"/>
    <w:tmpl w:val="3C94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B483C"/>
    <w:multiLevelType w:val="multilevel"/>
    <w:tmpl w:val="B002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6C6B08"/>
    <w:multiLevelType w:val="hybridMultilevel"/>
    <w:tmpl w:val="7780CC2A"/>
    <w:lvl w:ilvl="0" w:tplc="BF78DF2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D06DC4"/>
    <w:multiLevelType w:val="hybridMultilevel"/>
    <w:tmpl w:val="3C94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0B"/>
    <w:rsid w:val="00031B01"/>
    <w:rsid w:val="000F1BDD"/>
    <w:rsid w:val="000F2D9F"/>
    <w:rsid w:val="00135B6A"/>
    <w:rsid w:val="00152795"/>
    <w:rsid w:val="001830EB"/>
    <w:rsid w:val="002244B9"/>
    <w:rsid w:val="00227030"/>
    <w:rsid w:val="0027391A"/>
    <w:rsid w:val="002748D6"/>
    <w:rsid w:val="002B7515"/>
    <w:rsid w:val="003B5C25"/>
    <w:rsid w:val="0040296A"/>
    <w:rsid w:val="00414E19"/>
    <w:rsid w:val="0049658F"/>
    <w:rsid w:val="004F3B26"/>
    <w:rsid w:val="005422B6"/>
    <w:rsid w:val="00717656"/>
    <w:rsid w:val="00756517"/>
    <w:rsid w:val="007D12B3"/>
    <w:rsid w:val="008731F3"/>
    <w:rsid w:val="008A6516"/>
    <w:rsid w:val="008C3586"/>
    <w:rsid w:val="008E4F36"/>
    <w:rsid w:val="008F17EA"/>
    <w:rsid w:val="00BB7980"/>
    <w:rsid w:val="00C06502"/>
    <w:rsid w:val="00CE629A"/>
    <w:rsid w:val="00D362F9"/>
    <w:rsid w:val="00D67B7C"/>
    <w:rsid w:val="00DA542F"/>
    <w:rsid w:val="00DC1192"/>
    <w:rsid w:val="00E7370B"/>
    <w:rsid w:val="00E941C1"/>
    <w:rsid w:val="00EE3076"/>
    <w:rsid w:val="00F250A2"/>
    <w:rsid w:val="00F66617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E2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B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2F9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C1CE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9A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5C687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2F9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C1CE2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F9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5C687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F9"/>
    <w:rPr>
      <w:rFonts w:ascii="Arial" w:eastAsiaTheme="majorEastAsia" w:hAnsi="Arial" w:cstheme="majorBidi"/>
      <w:color w:val="C1CE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9A"/>
    <w:rPr>
      <w:rFonts w:ascii="Arial" w:eastAsiaTheme="majorEastAsia" w:hAnsi="Arial" w:cstheme="majorBidi"/>
      <w:b/>
      <w:color w:val="5C6872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2F9"/>
    <w:rPr>
      <w:rFonts w:ascii="Arial" w:eastAsiaTheme="majorEastAsia" w:hAnsi="Arial" w:cstheme="majorBidi"/>
      <w:b/>
      <w:color w:val="C1CE2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62F9"/>
    <w:rPr>
      <w:rFonts w:ascii="Arial" w:eastAsiaTheme="majorEastAsia" w:hAnsi="Arial" w:cstheme="majorBidi"/>
      <w:b/>
      <w:iCs/>
      <w:color w:val="5C6872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8F"/>
    <w:pPr>
      <w:pBdr>
        <w:top w:val="single" w:sz="4" w:space="10" w:color="C1CE20"/>
        <w:bottom w:val="single" w:sz="36" w:space="10" w:color="C1CE20"/>
      </w:pBdr>
      <w:spacing w:before="360" w:after="360"/>
    </w:pPr>
    <w:rPr>
      <w:iCs/>
      <w:color w:val="C1CE2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8F"/>
    <w:rPr>
      <w:rFonts w:ascii="Arial" w:hAnsi="Arial"/>
      <w:iCs/>
      <w:color w:val="C1CE20"/>
      <w:sz w:val="28"/>
    </w:rPr>
  </w:style>
  <w:style w:type="paragraph" w:styleId="ListParagraph">
    <w:name w:val="List Paragraph"/>
    <w:basedOn w:val="Normal"/>
    <w:uiPriority w:val="34"/>
    <w:qFormat/>
    <w:rsid w:val="0049658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49658F"/>
    <w:pPr>
      <w:spacing w:after="240" w:line="240" w:lineRule="auto"/>
    </w:pPr>
    <w:rPr>
      <w:b/>
      <w:color w:val="C1CE20"/>
      <w:sz w:val="28"/>
      <w:szCs w:val="28"/>
    </w:rPr>
  </w:style>
  <w:style w:type="paragraph" w:customStyle="1" w:styleId="RowHeading">
    <w:name w:val="Row Heading"/>
    <w:basedOn w:val="Normal"/>
    <w:qFormat/>
    <w:rsid w:val="002748D6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5422B6"/>
    <w:pPr>
      <w:ind w:left="1440" w:right="1440"/>
      <w:jc w:val="center"/>
    </w:pPr>
    <w:rPr>
      <w:b w:val="0"/>
      <w:color w:val="5C6872"/>
      <w:sz w:val="40"/>
    </w:rPr>
  </w:style>
  <w:style w:type="paragraph" w:customStyle="1" w:styleId="CoverTitle">
    <w:name w:val="Cover Title"/>
    <w:basedOn w:val="Heading1"/>
    <w:qFormat/>
    <w:rsid w:val="00135B6A"/>
    <w:pPr>
      <w:spacing w:before="1200"/>
      <w:ind w:right="0"/>
      <w:jc w:val="center"/>
    </w:pPr>
    <w:rPr>
      <w:sz w:val="96"/>
    </w:rPr>
  </w:style>
  <w:style w:type="character" w:customStyle="1" w:styleId="il">
    <w:name w:val="il"/>
    <w:basedOn w:val="DefaultParagraphFont"/>
    <w:rsid w:val="00E7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mlguest/Library/Group%20Containers/UBF8T346G9.Office/User%20Content.localized/Templates.localized/YM-WordDocTemplate-Cor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CD2C00-924A-C041-9227-FE4D8B5F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YM-WordDocTemplate-Corp.dotx</Template>
  <TotalTime>1</TotalTime>
  <Pages>3</Pages>
  <Words>231</Words>
  <Characters>1235</Characters>
  <Application>Microsoft Macintosh Word</Application>
  <DocSecurity>0</DocSecurity>
  <Lines>112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Subtitle goes here if applicable</vt:lpstr>
      <vt:lpstr>Heading 1</vt:lpstr>
      <vt:lpstr>    Heading 2</vt:lpstr>
      <vt:lpstr>        Heading 3</vt:lpstr>
      <vt:lpstr>    Table styling</vt:lpstr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2016-07-11T15:48:00Z</cp:lastPrinted>
  <dcterms:created xsi:type="dcterms:W3CDTF">2017-03-27T22:40:00Z</dcterms:created>
  <dcterms:modified xsi:type="dcterms:W3CDTF">2017-03-27T22:47:00Z</dcterms:modified>
</cp:coreProperties>
</file>