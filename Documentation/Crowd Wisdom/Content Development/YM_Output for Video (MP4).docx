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4A1E8" w14:textId="77777777" w:rsidR="00DA542F" w:rsidRDefault="00DA542F" w:rsidP="00DA542F"/>
    <w:p w14:paraId="36B40D7C" w14:textId="77777777" w:rsidR="00EE3076" w:rsidRDefault="00EE3076" w:rsidP="00DA542F">
      <w:pPr>
        <w:tabs>
          <w:tab w:val="left" w:pos="5700"/>
        </w:tabs>
      </w:pPr>
    </w:p>
    <w:p w14:paraId="34761D79" w14:textId="77777777" w:rsidR="00135B6A" w:rsidRDefault="00135B6A" w:rsidP="00DA542F">
      <w:pPr>
        <w:tabs>
          <w:tab w:val="left" w:pos="5700"/>
        </w:tabs>
      </w:pPr>
    </w:p>
    <w:p w14:paraId="3255731D" w14:textId="77777777" w:rsidR="00135B6A" w:rsidRDefault="00135B6A" w:rsidP="00DA542F">
      <w:pPr>
        <w:tabs>
          <w:tab w:val="left" w:pos="5700"/>
        </w:tabs>
      </w:pPr>
    </w:p>
    <w:p w14:paraId="132DF64E" w14:textId="77777777" w:rsidR="00135B6A" w:rsidRPr="008731F3" w:rsidRDefault="005C558C" w:rsidP="00135B6A">
      <w:pPr>
        <w:pStyle w:val="CoverTitle"/>
      </w:pPr>
      <w:r>
        <w:t>Output for Video</w:t>
      </w:r>
    </w:p>
    <w:p w14:paraId="654ECED9" w14:textId="77777777" w:rsidR="00DA542F" w:rsidRPr="00EE3076" w:rsidRDefault="005C558C" w:rsidP="00D362F9">
      <w:pPr>
        <w:pStyle w:val="CoverSubtitle"/>
      </w:pPr>
      <w:r>
        <w:t>MP4</w:t>
      </w:r>
    </w:p>
    <w:p w14:paraId="1B6243BC" w14:textId="77777777" w:rsidR="00031B01" w:rsidRDefault="00031B01">
      <w:pPr>
        <w:spacing w:before="0" w:line="240" w:lineRule="auto"/>
        <w:rPr>
          <w:rFonts w:eastAsiaTheme="majorEastAsia" w:cstheme="majorBidi"/>
          <w:color w:val="B7B800"/>
          <w:sz w:val="96"/>
          <w:szCs w:val="32"/>
        </w:rPr>
      </w:pPr>
    </w:p>
    <w:p w14:paraId="23CD422A" w14:textId="77777777" w:rsidR="005C558C" w:rsidRPr="005C558C" w:rsidRDefault="005C558C" w:rsidP="00D362F9">
      <w:pPr>
        <w:pStyle w:val="Heading1"/>
        <w:rPr>
          <w:sz w:val="24"/>
          <w:szCs w:val="24"/>
        </w:rPr>
      </w:pPr>
    </w:p>
    <w:p w14:paraId="147007F2" w14:textId="77777777" w:rsidR="005C558C" w:rsidRDefault="005C558C" w:rsidP="005C558C">
      <w:pPr>
        <w:pStyle w:val="Heading2"/>
        <w:rPr>
          <w:sz w:val="24"/>
          <w:szCs w:val="24"/>
        </w:rPr>
      </w:pPr>
    </w:p>
    <w:p w14:paraId="3E7B9C4A" w14:textId="77777777" w:rsidR="005C558C" w:rsidRDefault="005C558C" w:rsidP="005C558C">
      <w:pPr>
        <w:pStyle w:val="Heading2"/>
        <w:rPr>
          <w:rFonts w:eastAsiaTheme="minorHAnsi" w:cstheme="minorBidi"/>
          <w:b w:val="0"/>
          <w:color w:val="404040" w:themeColor="text1" w:themeTint="BF"/>
          <w:sz w:val="22"/>
          <w:szCs w:val="24"/>
        </w:rPr>
      </w:pPr>
    </w:p>
    <w:p w14:paraId="48FD961D" w14:textId="77777777" w:rsidR="00CE6C03" w:rsidRDefault="00CE6C03" w:rsidP="00CE6C03"/>
    <w:p w14:paraId="4374A283" w14:textId="77777777" w:rsidR="00CE6C03" w:rsidRPr="00CE6C03" w:rsidRDefault="00CE6C03" w:rsidP="00CE6C03"/>
    <w:p w14:paraId="2727906F" w14:textId="77777777" w:rsidR="00D362F9" w:rsidRDefault="005C558C" w:rsidP="005C558C">
      <w:pPr>
        <w:pStyle w:val="Heading2"/>
      </w:pPr>
      <w:r>
        <w:lastRenderedPageBreak/>
        <w:t>Codec info of correctly playing media file:</w:t>
      </w:r>
    </w:p>
    <w:p w14:paraId="33DCCC17" w14:textId="77777777" w:rsidR="000F2D9F" w:rsidRDefault="005C558C" w:rsidP="005C558C">
      <w:pPr>
        <w:pStyle w:val="Heading3"/>
      </w:pPr>
      <w:r>
        <w:t>Audio</w:t>
      </w:r>
    </w:p>
    <w:p w14:paraId="388E590F" w14:textId="77777777" w:rsidR="005C558C" w:rsidRPr="005C558C" w:rsidRDefault="005C558C" w:rsidP="005C558C">
      <w:pPr>
        <w:widowControl w:val="0"/>
        <w:autoSpaceDE w:val="0"/>
        <w:autoSpaceDN w:val="0"/>
        <w:adjustRightInd w:val="0"/>
      </w:pPr>
      <w:r w:rsidRPr="005C558C">
        <w:t>MPEG-4 AAC LC</w:t>
      </w:r>
      <w:r>
        <w:br/>
      </w:r>
      <w:r w:rsidRPr="005C558C">
        <w:t>91 kbps</w:t>
      </w:r>
    </w:p>
    <w:p w14:paraId="47FB71F6" w14:textId="77777777" w:rsidR="000F1BDD" w:rsidRDefault="005C558C" w:rsidP="005C558C">
      <w:pPr>
        <w:pStyle w:val="Heading3"/>
      </w:pPr>
      <w:r w:rsidRPr="005C558C">
        <w:t>Video</w:t>
      </w:r>
      <w:bookmarkStart w:id="0" w:name="_GoBack"/>
      <w:bookmarkEnd w:id="0"/>
    </w:p>
    <w:p w14:paraId="515B0B9E" w14:textId="6C8B5C78" w:rsidR="005C558C" w:rsidRPr="00CE6C03" w:rsidRDefault="005C558C" w:rsidP="00CE6C03">
      <w:pPr>
        <w:widowControl w:val="0"/>
        <w:autoSpaceDE w:val="0"/>
        <w:autoSpaceDN w:val="0"/>
        <w:adjustRightInd w:val="0"/>
      </w:pPr>
      <w:r w:rsidRPr="005C558C">
        <w:t xml:space="preserve">H.264 </w:t>
      </w:r>
      <w:hyperlink r:id="rId8" w:history="1">
        <w:r w:rsidRPr="005C558C">
          <w:t>Baseline@2.1</w:t>
        </w:r>
      </w:hyperlink>
      <w:r>
        <w:br/>
      </w:r>
      <w:r w:rsidRPr="005C558C">
        <w:t>379 kbps</w:t>
      </w:r>
      <w:r>
        <w:br/>
      </w:r>
      <w:r w:rsidRPr="005C558C">
        <w:t>480x270</w:t>
      </w:r>
    </w:p>
    <w:p w14:paraId="2CD98CFC" w14:textId="77777777" w:rsidR="005C558C" w:rsidRDefault="005C558C" w:rsidP="005C558C">
      <w:r w:rsidRPr="005C558C">
        <w:t>Full output for an audio/video file: H.264/MPEG-4 AVC Video (*.mp4)</w:t>
      </w:r>
    </w:p>
    <w:p w14:paraId="31025832" w14:textId="77777777" w:rsidR="005C558C" w:rsidRDefault="005C558C" w:rsidP="005C558C">
      <w:pPr>
        <w:widowControl w:val="0"/>
        <w:autoSpaceDE w:val="0"/>
        <w:autoSpaceDN w:val="0"/>
        <w:adjustRightInd w:val="0"/>
        <w:rPr>
          <w:rFonts w:ascii="Lucida Bright" w:hAnsi="Lucida Bright" w:cs="Lucida Bright"/>
        </w:rPr>
      </w:pPr>
    </w:p>
    <w:p w14:paraId="41FE35EE" w14:textId="77777777" w:rsidR="005C558C" w:rsidRPr="005C558C" w:rsidRDefault="005C558C" w:rsidP="005C558C">
      <w:pPr>
        <w:widowControl w:val="0"/>
        <w:autoSpaceDE w:val="0"/>
        <w:autoSpaceDN w:val="0"/>
        <w:adjustRightInd w:val="0"/>
      </w:pPr>
    </w:p>
    <w:sectPr w:rsidR="005C558C" w:rsidRPr="005C558C" w:rsidSect="0049658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1B682" w14:textId="77777777" w:rsidR="0066369B" w:rsidRDefault="0066369B" w:rsidP="00BB7980">
      <w:pPr>
        <w:spacing w:before="0" w:line="240" w:lineRule="auto"/>
      </w:pPr>
      <w:r>
        <w:separator/>
      </w:r>
    </w:p>
    <w:p w14:paraId="239382F4" w14:textId="77777777" w:rsidR="0066369B" w:rsidRDefault="0066369B"/>
  </w:endnote>
  <w:endnote w:type="continuationSeparator" w:id="0">
    <w:p w14:paraId="218C230B" w14:textId="77777777" w:rsidR="0066369B" w:rsidRDefault="0066369B" w:rsidP="00BB7980">
      <w:pPr>
        <w:spacing w:before="0" w:line="240" w:lineRule="auto"/>
      </w:pPr>
      <w:r>
        <w:continuationSeparator/>
      </w:r>
    </w:p>
    <w:p w14:paraId="18292DFF" w14:textId="77777777" w:rsidR="0066369B" w:rsidRDefault="00663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B078A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AD173E" w14:textId="77777777" w:rsidR="0027391A" w:rsidRDefault="0027391A" w:rsidP="0027391A">
    <w:pPr>
      <w:pStyle w:val="Footer"/>
      <w:ind w:right="360"/>
    </w:pPr>
  </w:p>
  <w:p w14:paraId="75619BC2" w14:textId="77777777" w:rsidR="002244B9" w:rsidRDefault="002244B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0BA46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CE6C03">
      <w:rPr>
        <w:rStyle w:val="PageNumber"/>
        <w:noProof/>
        <w:color w:val="595959" w:themeColor="text1" w:themeTint="A6"/>
        <w:sz w:val="18"/>
        <w:szCs w:val="18"/>
      </w:rPr>
      <w:t>2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60C6D0EA" w14:textId="77777777" w:rsidR="002244B9" w:rsidRDefault="00BB7980" w:rsidP="0049658F">
    <w:pPr>
      <w:pStyle w:val="Footer"/>
      <w:ind w:right="360"/>
      <w:jc w:val="center"/>
    </w:pPr>
    <w:r>
      <w:rPr>
        <w:noProof/>
        <w:lang w:eastAsia="zh-CN"/>
      </w:rPr>
      <w:drawing>
        <wp:inline distT="0" distB="0" distL="0" distR="0" wp14:anchorId="08AB34AC" wp14:editId="2B105A11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B94EE" w14:textId="77777777" w:rsidR="004F3B26" w:rsidRDefault="00135B6A" w:rsidP="004F3B26">
    <w:pPr>
      <w:pStyle w:val="Footer"/>
      <w:jc w:val="cent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64617513" wp14:editId="09D55670">
          <wp:simplePos x="0" y="0"/>
          <wp:positionH relativeFrom="column">
            <wp:posOffset>2067619</wp:posOffset>
          </wp:positionH>
          <wp:positionV relativeFrom="paragraph">
            <wp:posOffset>-175895</wp:posOffset>
          </wp:positionV>
          <wp:extent cx="1828800" cy="200660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076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61B5D1" wp14:editId="3788F66E">
              <wp:simplePos x="0" y="0"/>
              <wp:positionH relativeFrom="column">
                <wp:posOffset>2652395</wp:posOffset>
              </wp:positionH>
              <wp:positionV relativeFrom="paragraph">
                <wp:posOffset>-513080</wp:posOffset>
              </wp:positionV>
              <wp:extent cx="640080" cy="0"/>
              <wp:effectExtent l="0" t="25400" r="4572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C1CE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371FB9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-40.35pt" to="259.25pt,-4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" strokecolor="#c1ce20" strokeweight="4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CA034" w14:textId="77777777" w:rsidR="0066369B" w:rsidRDefault="0066369B" w:rsidP="00BB7980">
      <w:pPr>
        <w:spacing w:before="0" w:line="240" w:lineRule="auto"/>
      </w:pPr>
      <w:r>
        <w:separator/>
      </w:r>
    </w:p>
    <w:p w14:paraId="391AAF9A" w14:textId="77777777" w:rsidR="0066369B" w:rsidRDefault="0066369B"/>
  </w:footnote>
  <w:footnote w:type="continuationSeparator" w:id="0">
    <w:p w14:paraId="640B6D87" w14:textId="77777777" w:rsidR="0066369B" w:rsidRDefault="0066369B" w:rsidP="00BB7980">
      <w:pPr>
        <w:spacing w:before="0" w:line="240" w:lineRule="auto"/>
      </w:pPr>
      <w:r>
        <w:continuationSeparator/>
      </w:r>
    </w:p>
    <w:p w14:paraId="2575D213" w14:textId="77777777" w:rsidR="0066369B" w:rsidRDefault="0066369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4F988" w14:textId="77777777" w:rsidR="00BB7980" w:rsidRDefault="000F1BD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11D05D86" wp14:editId="01A0961B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1587DC" w14:textId="04FF160D" w:rsidR="00BB7980" w:rsidRPr="000F1BDD" w:rsidRDefault="00CE6C03" w:rsidP="00CE6C03">
    <w:pPr>
      <w:pStyle w:val="Header"/>
      <w:rPr>
        <w:sz w:val="18"/>
        <w:szCs w:val="18"/>
      </w:rPr>
    </w:pPr>
    <w:r>
      <w:rPr>
        <w:sz w:val="18"/>
        <w:szCs w:val="18"/>
      </w:rPr>
      <w:t>[Output for Video - MP4</w:t>
    </w:r>
    <w:r w:rsidR="00BB7980" w:rsidRPr="000F1BDD">
      <w:rPr>
        <w:sz w:val="18"/>
        <w:szCs w:val="18"/>
      </w:rPr>
      <w:t>]</w:t>
    </w:r>
  </w:p>
  <w:p w14:paraId="5109D844" w14:textId="77777777" w:rsidR="002244B9" w:rsidRDefault="002244B9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03696" w14:textId="77777777" w:rsidR="004F3B26" w:rsidRDefault="0049658F" w:rsidP="004F3B26">
    <w:pPr>
      <w:pStyle w:val="Header"/>
      <w:jc w:val="cent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2D5C0A44" wp14:editId="3F02AADB">
          <wp:simplePos x="0" y="0"/>
          <wp:positionH relativeFrom="column">
            <wp:posOffset>5760720</wp:posOffset>
          </wp:positionH>
          <wp:positionV relativeFrom="paragraph">
            <wp:posOffset>0</wp:posOffset>
          </wp:positionV>
          <wp:extent cx="420624" cy="484632"/>
          <wp:effectExtent l="0" t="0" r="1143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4AE00C" w14:textId="77777777" w:rsidR="004F3B26" w:rsidRDefault="004F3B26" w:rsidP="004F3B26">
    <w:pPr>
      <w:pStyle w:val="Header"/>
      <w:jc w:val="center"/>
    </w:pPr>
  </w:p>
  <w:p w14:paraId="0382181C" w14:textId="77777777" w:rsidR="004F3B26" w:rsidRDefault="004F3B26" w:rsidP="004F3B26">
    <w:pPr>
      <w:pStyle w:val="Header"/>
      <w:jc w:val="center"/>
    </w:pPr>
  </w:p>
  <w:p w14:paraId="30E3A571" w14:textId="77777777" w:rsidR="004F3B26" w:rsidRDefault="004F3B26" w:rsidP="004F3B26">
    <w:pPr>
      <w:pStyle w:val="Header"/>
      <w:jc w:val="center"/>
    </w:pPr>
  </w:p>
  <w:p w14:paraId="284EAD87" w14:textId="77777777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C6B08"/>
    <w:multiLevelType w:val="hybridMultilevel"/>
    <w:tmpl w:val="7780CC2A"/>
    <w:lvl w:ilvl="0" w:tplc="BF78DF2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8C"/>
    <w:rsid w:val="00031B01"/>
    <w:rsid w:val="000F1BDD"/>
    <w:rsid w:val="000F2D9F"/>
    <w:rsid w:val="00135B6A"/>
    <w:rsid w:val="00152795"/>
    <w:rsid w:val="001830EB"/>
    <w:rsid w:val="002244B9"/>
    <w:rsid w:val="00227030"/>
    <w:rsid w:val="0027391A"/>
    <w:rsid w:val="002748D6"/>
    <w:rsid w:val="002B7515"/>
    <w:rsid w:val="003B5C25"/>
    <w:rsid w:val="0040296A"/>
    <w:rsid w:val="00414E19"/>
    <w:rsid w:val="0049658F"/>
    <w:rsid w:val="004F3B26"/>
    <w:rsid w:val="005422B6"/>
    <w:rsid w:val="005C558C"/>
    <w:rsid w:val="0066369B"/>
    <w:rsid w:val="00717656"/>
    <w:rsid w:val="00756517"/>
    <w:rsid w:val="007D12B3"/>
    <w:rsid w:val="008731F3"/>
    <w:rsid w:val="008C3586"/>
    <w:rsid w:val="008E4F36"/>
    <w:rsid w:val="008F17EA"/>
    <w:rsid w:val="00BB7980"/>
    <w:rsid w:val="00C06502"/>
    <w:rsid w:val="00CE629A"/>
    <w:rsid w:val="00CE6C03"/>
    <w:rsid w:val="00D362F9"/>
    <w:rsid w:val="00DA542F"/>
    <w:rsid w:val="00DC1192"/>
    <w:rsid w:val="00E941C1"/>
    <w:rsid w:val="00EE3076"/>
    <w:rsid w:val="00F250A2"/>
    <w:rsid w:val="00F66617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A82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1BDD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2F9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C1CE2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9A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5C6872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2F9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C1CE2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2F9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5C687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F9"/>
    <w:rPr>
      <w:rFonts w:ascii="Arial" w:eastAsiaTheme="majorEastAsia" w:hAnsi="Arial" w:cstheme="majorBidi"/>
      <w:color w:val="C1CE2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29A"/>
    <w:rPr>
      <w:rFonts w:ascii="Arial" w:eastAsiaTheme="majorEastAsia" w:hAnsi="Arial" w:cstheme="majorBidi"/>
      <w:b/>
      <w:color w:val="5C6872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2F9"/>
    <w:rPr>
      <w:rFonts w:ascii="Arial" w:eastAsiaTheme="majorEastAsia" w:hAnsi="Arial" w:cstheme="majorBidi"/>
      <w:b/>
      <w:color w:val="C1CE2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362F9"/>
    <w:rPr>
      <w:rFonts w:ascii="Arial" w:eastAsiaTheme="majorEastAsia" w:hAnsi="Arial" w:cstheme="majorBidi"/>
      <w:b/>
      <w:iCs/>
      <w:color w:val="5C6872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8F"/>
    <w:pPr>
      <w:pBdr>
        <w:top w:val="single" w:sz="4" w:space="10" w:color="C1CE20"/>
        <w:bottom w:val="single" w:sz="36" w:space="10" w:color="C1CE20"/>
      </w:pBdr>
      <w:spacing w:before="360" w:after="360"/>
    </w:pPr>
    <w:rPr>
      <w:iCs/>
      <w:color w:val="C1CE20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8F"/>
    <w:rPr>
      <w:rFonts w:ascii="Arial" w:hAnsi="Arial"/>
      <w:iCs/>
      <w:color w:val="C1CE20"/>
      <w:sz w:val="28"/>
    </w:rPr>
  </w:style>
  <w:style w:type="paragraph" w:styleId="ListParagraph">
    <w:name w:val="List Paragraph"/>
    <w:basedOn w:val="Normal"/>
    <w:uiPriority w:val="34"/>
    <w:qFormat/>
    <w:rsid w:val="0049658F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Heading">
    <w:name w:val="Column Heading"/>
    <w:basedOn w:val="Normal"/>
    <w:qFormat/>
    <w:rsid w:val="0049658F"/>
    <w:pPr>
      <w:spacing w:after="240" w:line="240" w:lineRule="auto"/>
    </w:pPr>
    <w:rPr>
      <w:b/>
      <w:color w:val="C1CE20"/>
      <w:sz w:val="28"/>
      <w:szCs w:val="28"/>
    </w:rPr>
  </w:style>
  <w:style w:type="paragraph" w:customStyle="1" w:styleId="RowHeading">
    <w:name w:val="Row Heading"/>
    <w:basedOn w:val="Normal"/>
    <w:qFormat/>
    <w:rsid w:val="002748D6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5422B6"/>
    <w:pPr>
      <w:ind w:left="1440" w:right="1440"/>
      <w:jc w:val="center"/>
    </w:pPr>
    <w:rPr>
      <w:b w:val="0"/>
      <w:color w:val="5C6872"/>
      <w:sz w:val="40"/>
    </w:rPr>
  </w:style>
  <w:style w:type="paragraph" w:customStyle="1" w:styleId="CoverTitle">
    <w:name w:val="Cover Title"/>
    <w:basedOn w:val="Heading1"/>
    <w:qFormat/>
    <w:rsid w:val="00135B6A"/>
    <w:pPr>
      <w:spacing w:before="1200"/>
      <w:ind w:right="0"/>
      <w:jc w:val="center"/>
    </w:pPr>
    <w:rPr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aseline@2.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mlguest/Library/Group%20Containers/UBF8T346G9.Office/User%20Content.localized/Templates.localized/YM-WordDocTemplate-Cor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A496C3-3735-2B4D-AB1E-F9F0FB32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YM-WordDocTemplate-Corp.dotx</Template>
  <TotalTime>3</TotalTime>
  <Pages>2</Pages>
  <Words>39</Words>
  <Characters>213</Characters>
  <Application>Microsoft Macintosh Word</Application>
  <DocSecurity>0</DocSecurity>
  <Lines>19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Subtitle goes here if applicable</vt:lpstr>
      <vt:lpstr>Heading 1</vt:lpstr>
      <vt:lpstr>    Heading 2</vt:lpstr>
      <vt:lpstr>        Heading 3</vt:lpstr>
      <vt:lpstr>    Table styling</vt:lpstr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2016-07-11T15:48:00Z</cp:lastPrinted>
  <dcterms:created xsi:type="dcterms:W3CDTF">2017-03-27T22:22:00Z</dcterms:created>
  <dcterms:modified xsi:type="dcterms:W3CDTF">2017-03-27T22:28:00Z</dcterms:modified>
</cp:coreProperties>
</file>