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C490BC" w14:textId="77777777" w:rsidR="006B0928" w:rsidRDefault="006B0928">
      <w:pPr>
        <w:rPr>
          <w:rFonts w:ascii="Helvetica" w:hAnsi="Helvetica"/>
          <w:b/>
          <w:sz w:val="44"/>
          <w:szCs w:val="44"/>
        </w:rPr>
      </w:pPr>
      <w:r w:rsidRPr="006B0928">
        <w:rPr>
          <w:rFonts w:ascii="Helvetica" w:hAnsi="Helvetica"/>
          <w:b/>
          <w:noProof/>
          <w:sz w:val="44"/>
          <w:szCs w:val="44"/>
        </w:rPr>
        <w:drawing>
          <wp:inline distT="0" distB="0" distL="0" distR="0" wp14:anchorId="099F9968" wp14:editId="4ACCD018">
            <wp:extent cx="2730500" cy="1041400"/>
            <wp:effectExtent l="0" t="0" r="12700" b="0"/>
            <wp:docPr id="1" name="Picture 1" descr="Macintosh HD:Users:tamerali:Downloads:ym-lear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amerali:Downloads:ym-learni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12A87" w14:textId="77777777" w:rsidR="00B1104C" w:rsidRPr="006B0928" w:rsidRDefault="00B1104C">
      <w:pPr>
        <w:rPr>
          <w:rFonts w:ascii="Helvetica" w:hAnsi="Helvetica"/>
          <w:b/>
          <w:sz w:val="44"/>
          <w:szCs w:val="44"/>
        </w:rPr>
      </w:pPr>
    </w:p>
    <w:p w14:paraId="0AF959A8" w14:textId="472B14E8" w:rsidR="00251A8B" w:rsidRPr="00FF4A7B" w:rsidRDefault="004F1209" w:rsidP="00FF4A7B">
      <w:pPr>
        <w:rPr>
          <w:rFonts w:ascii="Helvetica" w:hAnsi="Helvetica"/>
          <w:b/>
          <w:color w:val="48545D"/>
          <w:sz w:val="44"/>
          <w:szCs w:val="44"/>
        </w:rPr>
      </w:pPr>
      <w:r>
        <w:rPr>
          <w:rFonts w:ascii="Helvetica" w:hAnsi="Helvetica"/>
          <w:b/>
          <w:color w:val="48545D"/>
          <w:sz w:val="44"/>
          <w:szCs w:val="44"/>
        </w:rPr>
        <w:t>Product Rest Service API</w:t>
      </w:r>
    </w:p>
    <w:p w14:paraId="1AF148FE" w14:textId="77777777" w:rsidR="00A01296" w:rsidRPr="002D43AF" w:rsidRDefault="00A01296" w:rsidP="00251A8B">
      <w:pPr>
        <w:rPr>
          <w:rFonts w:ascii="Helvetica" w:hAnsi="Helvetica"/>
        </w:rPr>
      </w:pPr>
    </w:p>
    <w:p w14:paraId="3C830A11" w14:textId="77777777" w:rsidR="002D43AF" w:rsidRPr="002D43AF" w:rsidRDefault="002D43AF" w:rsidP="002D43AF">
      <w:pPr>
        <w:rPr>
          <w:rFonts w:ascii="Helvetica" w:hAnsi="Helvetica"/>
        </w:rPr>
      </w:pPr>
      <w:bookmarkStart w:id="0" w:name="_GoBack"/>
      <w:bookmarkEnd w:id="0"/>
    </w:p>
    <w:p w14:paraId="0A260EE9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>Rest API end point URL:</w:t>
      </w:r>
    </w:p>
    <w:p w14:paraId="7116C739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 xml:space="preserve"> </w:t>
      </w:r>
      <w:r w:rsidRPr="002D43AF">
        <w:rPr>
          <w:rFonts w:ascii="Helvetica" w:hAnsi="Helvetica"/>
        </w:rPr>
        <w:tab/>
        <w:t>Staging - https://www.precrowdwisdom.com/diweb/ws/rest/courses/{id}</w:t>
      </w:r>
    </w:p>
    <w:p w14:paraId="11E5D9F5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 xml:space="preserve"> </w:t>
      </w:r>
      <w:r w:rsidRPr="002D43AF">
        <w:rPr>
          <w:rFonts w:ascii="Helvetica" w:hAnsi="Helvetica"/>
        </w:rPr>
        <w:tab/>
        <w:t>Production - https://www.mycrowdwisdom.com/diweb/ws/rest/courses/{id}</w:t>
      </w:r>
    </w:p>
    <w:p w14:paraId="39E75669" w14:textId="77777777" w:rsidR="002D43AF" w:rsidRPr="002D43AF" w:rsidRDefault="002D43AF" w:rsidP="002D43AF">
      <w:pPr>
        <w:rPr>
          <w:rFonts w:ascii="Helvetica" w:hAnsi="Helvetica"/>
        </w:rPr>
      </w:pPr>
    </w:p>
    <w:p w14:paraId="7AEABBC7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>Security:  Basic Authentication Over HTTPS</w:t>
      </w:r>
    </w:p>
    <w:p w14:paraId="1A32C5FE" w14:textId="77777777" w:rsidR="002D43AF" w:rsidRPr="002D43AF" w:rsidRDefault="002D43AF" w:rsidP="002D43AF">
      <w:pPr>
        <w:rPr>
          <w:rFonts w:ascii="Helvetica" w:hAnsi="Helvetica"/>
        </w:rPr>
      </w:pPr>
    </w:p>
    <w:p w14:paraId="28E26F20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>DESCRIPTION:  fetch course details with filtering and paging support.</w:t>
      </w:r>
    </w:p>
    <w:p w14:paraId="11CDEDE7" w14:textId="77777777" w:rsidR="002D43AF" w:rsidRPr="002D43AF" w:rsidRDefault="002D43AF" w:rsidP="002D43AF">
      <w:pPr>
        <w:rPr>
          <w:rFonts w:ascii="Helvetica" w:hAnsi="Helvetica"/>
        </w:rPr>
      </w:pPr>
    </w:p>
    <w:p w14:paraId="242C7124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>INPUT: Path parameter {id} -- user identifier, optional, if provided, it will list out the courses related to the user specific catalog.</w:t>
      </w:r>
    </w:p>
    <w:p w14:paraId="57FD2AB9" w14:textId="77777777" w:rsidR="002D43AF" w:rsidRPr="002D43AF" w:rsidRDefault="002D43AF" w:rsidP="002D43AF">
      <w:pPr>
        <w:rPr>
          <w:rFonts w:ascii="Helvetica" w:hAnsi="Helvetica"/>
        </w:rPr>
      </w:pPr>
    </w:p>
    <w:p w14:paraId="265CE156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>INPUT: Query Parameters (* all optional)</w:t>
      </w:r>
    </w:p>
    <w:p w14:paraId="543D69D2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 xml:space="preserve">- pageNumber indicating which page to fetch (zero </w:t>
      </w:r>
      <w:proofErr w:type="gramStart"/>
      <w:r w:rsidRPr="002D43AF">
        <w:rPr>
          <w:rFonts w:ascii="Helvetica" w:hAnsi="Helvetica"/>
        </w:rPr>
        <w:t>based)  default</w:t>
      </w:r>
      <w:proofErr w:type="gramEnd"/>
      <w:r w:rsidRPr="002D43AF">
        <w:rPr>
          <w:rFonts w:ascii="Helvetica" w:hAnsi="Helvetica"/>
        </w:rPr>
        <w:t xml:space="preserve"> 0</w:t>
      </w:r>
    </w:p>
    <w:p w14:paraId="5311855D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>- pageSize   number of records per page. default 10</w:t>
      </w:r>
    </w:p>
    <w:p w14:paraId="62362616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 xml:space="preserve">- </w:t>
      </w:r>
      <w:proofErr w:type="gramStart"/>
      <w:r w:rsidRPr="002D43AF">
        <w:rPr>
          <w:rFonts w:ascii="Helvetica" w:hAnsi="Helvetica"/>
        </w:rPr>
        <w:t>sort  sort</w:t>
      </w:r>
      <w:proofErr w:type="gramEnd"/>
      <w:r w:rsidRPr="002D43AF">
        <w:rPr>
          <w:rFonts w:ascii="Helvetica" w:hAnsi="Helvetica"/>
        </w:rPr>
        <w:t xml:space="preserve"> order. prefix order field(s) with "-" to perform descending sort</w:t>
      </w:r>
    </w:p>
    <w:p w14:paraId="52600A02" w14:textId="4A1C9557" w:rsidR="002D43AF" w:rsidRPr="002D43AF" w:rsidRDefault="002D43AF" w:rsidP="002D43AF">
      <w:pPr>
        <w:ind w:left="720"/>
        <w:rPr>
          <w:rFonts w:ascii="Helvetica" w:hAnsi="Helvetica"/>
        </w:rPr>
      </w:pPr>
      <w:r w:rsidRPr="002D43AF">
        <w:rPr>
          <w:rFonts w:ascii="Helvetica" w:hAnsi="Helvetica"/>
        </w:rPr>
        <w:t xml:space="preserve">- </w:t>
      </w:r>
      <w:proofErr w:type="gramStart"/>
      <w:r w:rsidRPr="002D43AF">
        <w:rPr>
          <w:rFonts w:ascii="Helvetica" w:hAnsi="Helvetica"/>
        </w:rPr>
        <w:t>type  filter</w:t>
      </w:r>
      <w:proofErr w:type="gramEnd"/>
      <w:r w:rsidRPr="002D43AF">
        <w:rPr>
          <w:rFonts w:ascii="Helvetica" w:hAnsi="Helvetica"/>
        </w:rPr>
        <w:t xml:space="preserve"> by Item Type, valid values are: generic, aicc, scorm, test, book, package, event, multimedia, webinar, survey, document</w:t>
      </w:r>
    </w:p>
    <w:p w14:paraId="496CDDC5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>- startDate filter by item start date</w:t>
      </w:r>
    </w:p>
    <w:p w14:paraId="7084AFBF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>- endDate filter by item end date</w:t>
      </w:r>
    </w:p>
    <w:p w14:paraId="2D5722C8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>- tagSet filter by tagset name</w:t>
      </w:r>
    </w:p>
    <w:p w14:paraId="02DE17D2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>- tag filter by item tag name</w:t>
      </w:r>
    </w:p>
    <w:p w14:paraId="1D447981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>- catalog filter by catalog name</w:t>
      </w:r>
    </w:p>
    <w:p w14:paraId="66F615C4" w14:textId="77777777" w:rsidR="002D43AF" w:rsidRPr="002D43AF" w:rsidRDefault="002D43AF" w:rsidP="002D43AF">
      <w:pPr>
        <w:rPr>
          <w:rFonts w:ascii="Helvetica" w:hAnsi="Helvetica"/>
        </w:rPr>
      </w:pPr>
    </w:p>
    <w:p w14:paraId="09ADF120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>OUTPUT: ResultRecord</w:t>
      </w:r>
    </w:p>
    <w:p w14:paraId="710801D5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 xml:space="preserve">- </w:t>
      </w:r>
      <w:proofErr w:type="gramStart"/>
      <w:r w:rsidRPr="002D43AF">
        <w:rPr>
          <w:rFonts w:ascii="Helvetica" w:hAnsi="Helvetica"/>
        </w:rPr>
        <w:t>start  start</w:t>
      </w:r>
      <w:proofErr w:type="gramEnd"/>
      <w:r w:rsidRPr="002D43AF">
        <w:rPr>
          <w:rFonts w:ascii="Helvetica" w:hAnsi="Helvetica"/>
        </w:rPr>
        <w:t xml:space="preserve"> record index, zero based</w:t>
      </w:r>
    </w:p>
    <w:p w14:paraId="5B3B44D5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>- end    end record index, zero based.</w:t>
      </w:r>
    </w:p>
    <w:p w14:paraId="0BCC9458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>- length number of records returned for the current page.</w:t>
      </w:r>
    </w:p>
    <w:p w14:paraId="4263BC33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 xml:space="preserve">- </w:t>
      </w:r>
      <w:proofErr w:type="gramStart"/>
      <w:r w:rsidRPr="002D43AF">
        <w:rPr>
          <w:rFonts w:ascii="Helvetica" w:hAnsi="Helvetica"/>
        </w:rPr>
        <w:t>total  total</w:t>
      </w:r>
      <w:proofErr w:type="gramEnd"/>
      <w:r w:rsidRPr="002D43AF">
        <w:rPr>
          <w:rFonts w:ascii="Helvetica" w:hAnsi="Helvetica"/>
        </w:rPr>
        <w:t xml:space="preserve"> number of hits</w:t>
      </w:r>
    </w:p>
    <w:p w14:paraId="0737CE44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 xml:space="preserve">- </w:t>
      </w:r>
      <w:proofErr w:type="gramStart"/>
      <w:r w:rsidRPr="002D43AF">
        <w:rPr>
          <w:rFonts w:ascii="Helvetica" w:hAnsi="Helvetica"/>
        </w:rPr>
        <w:t>products  list</w:t>
      </w:r>
      <w:proofErr w:type="gramEnd"/>
      <w:r w:rsidRPr="002D43AF">
        <w:rPr>
          <w:rFonts w:ascii="Helvetica" w:hAnsi="Helvetica"/>
        </w:rPr>
        <w:t xml:space="preserve"> of matched records, type of ProductRecord</w:t>
      </w:r>
    </w:p>
    <w:p w14:paraId="02F0C319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</w:p>
    <w:p w14:paraId="697958FE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>OUTPUT: ProductRecord</w:t>
      </w:r>
    </w:p>
    <w:p w14:paraId="6F57E9FB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 xml:space="preserve">- </w:t>
      </w:r>
      <w:proofErr w:type="gramStart"/>
      <w:r w:rsidRPr="002D43AF">
        <w:rPr>
          <w:rFonts w:ascii="Helvetica" w:hAnsi="Helvetica"/>
        </w:rPr>
        <w:t>id  product</w:t>
      </w:r>
      <w:proofErr w:type="gramEnd"/>
      <w:r w:rsidRPr="002D43AF">
        <w:rPr>
          <w:rFonts w:ascii="Helvetica" w:hAnsi="Helvetica"/>
        </w:rPr>
        <w:t xml:space="preserve"> identifier</w:t>
      </w:r>
    </w:p>
    <w:p w14:paraId="1AB82DA2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>- name product name</w:t>
      </w:r>
    </w:p>
    <w:p w14:paraId="26BB659D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lastRenderedPageBreak/>
        <w:tab/>
        <w:t>- displayName displayname of the product</w:t>
      </w:r>
    </w:p>
    <w:p w14:paraId="7E35EFA1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>- subTitle product sub title</w:t>
      </w:r>
    </w:p>
    <w:p w14:paraId="7636EB25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>- description product description</w:t>
      </w:r>
    </w:p>
    <w:p w14:paraId="33E7EDCB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>- keywords defined on the product</w:t>
      </w:r>
    </w:p>
    <w:p w14:paraId="639A4841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>- icon product image url</w:t>
      </w:r>
    </w:p>
    <w:p w14:paraId="30D2D8B4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>- smallIcon product icon image url</w:t>
      </w:r>
    </w:p>
    <w:p w14:paraId="23D04B3B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>- type product type, possible values are: Web-Launch, aicc, scorm, test, book, package, event, multimedia, webinar, survey, document</w:t>
      </w:r>
    </w:p>
    <w:p w14:paraId="08E2E81C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>- publisher product publisher</w:t>
      </w:r>
    </w:p>
    <w:p w14:paraId="03EF2D34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>- copyright product copyright</w:t>
      </w:r>
    </w:p>
    <w:p w14:paraId="09A5CBC2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>- startDate product start date</w:t>
      </w:r>
    </w:p>
    <w:p w14:paraId="388676DE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>- endDate product end date</w:t>
      </w:r>
    </w:p>
    <w:p w14:paraId="198AEEA1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>- creditInfo textual representation of the credit information</w:t>
      </w:r>
    </w:p>
    <w:p w14:paraId="01F15103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 xml:space="preserve">- </w:t>
      </w:r>
      <w:proofErr w:type="gramStart"/>
      <w:r w:rsidRPr="002D43AF">
        <w:rPr>
          <w:rFonts w:ascii="Helvetica" w:hAnsi="Helvetica"/>
        </w:rPr>
        <w:t>url  external</w:t>
      </w:r>
      <w:proofErr w:type="gramEnd"/>
      <w:r w:rsidRPr="002D43AF">
        <w:rPr>
          <w:rFonts w:ascii="Helvetica" w:hAnsi="Helvetica"/>
        </w:rPr>
        <w:t xml:space="preserve"> URL</w:t>
      </w:r>
    </w:p>
    <w:p w14:paraId="21BD8E3F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 xml:space="preserve">- </w:t>
      </w:r>
      <w:proofErr w:type="gramStart"/>
      <w:r w:rsidRPr="002D43AF">
        <w:rPr>
          <w:rFonts w:ascii="Helvetica" w:hAnsi="Helvetica"/>
        </w:rPr>
        <w:t>viewWindowSize  launch</w:t>
      </w:r>
      <w:proofErr w:type="gramEnd"/>
      <w:r w:rsidRPr="002D43AF">
        <w:rPr>
          <w:rFonts w:ascii="Helvetica" w:hAnsi="Helvetica"/>
        </w:rPr>
        <w:t xml:space="preserve"> window size ie. 800x600</w:t>
      </w:r>
    </w:p>
    <w:p w14:paraId="0006DC89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 xml:space="preserve">- </w:t>
      </w:r>
      <w:proofErr w:type="gramStart"/>
      <w:r w:rsidRPr="002D43AF">
        <w:rPr>
          <w:rFonts w:ascii="Helvetica" w:hAnsi="Helvetica"/>
        </w:rPr>
        <w:t>contentId  content</w:t>
      </w:r>
      <w:proofErr w:type="gramEnd"/>
      <w:r w:rsidRPr="002D43AF">
        <w:rPr>
          <w:rFonts w:ascii="Helvetica" w:hAnsi="Helvetica"/>
        </w:rPr>
        <w:t xml:space="preserve"> identifier like test Id</w:t>
      </w:r>
    </w:p>
    <w:p w14:paraId="22472F7D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>- surveyId course survey</w:t>
      </w:r>
    </w:p>
    <w:p w14:paraId="1FF59F56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>- previewUrl static link to the preview link</w:t>
      </w:r>
    </w:p>
    <w:p w14:paraId="2CEE6DF3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>- infoUrl information link</w:t>
      </w:r>
    </w:p>
    <w:p w14:paraId="51FCD699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 xml:space="preserve">- rates total no of ratings </w:t>
      </w:r>
    </w:p>
    <w:p w14:paraId="6BC184D2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>- rating average rating of the product</w:t>
      </w:r>
    </w:p>
    <w:p w14:paraId="7A1152F0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>- viewUrl product detail page url</w:t>
      </w:r>
    </w:p>
    <w:p w14:paraId="05A7BBB3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>- launchUrl product remote launch url</w:t>
      </w:r>
    </w:p>
    <w:p w14:paraId="0ED874E8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>- customField1 product customfiled1</w:t>
      </w:r>
    </w:p>
    <w:p w14:paraId="2109A892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>- customField2 product customfiled2</w:t>
      </w:r>
    </w:p>
    <w:p w14:paraId="0A94BD0A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>- customField3 product customfiled3</w:t>
      </w:r>
    </w:p>
    <w:p w14:paraId="0724CD80" w14:textId="77777777" w:rsidR="002D43AF" w:rsidRPr="002D43AF" w:rsidRDefault="002D43AF" w:rsidP="002D43AF">
      <w:pPr>
        <w:rPr>
          <w:rFonts w:ascii="Helvetica" w:hAnsi="Helvetica"/>
        </w:rPr>
      </w:pPr>
    </w:p>
    <w:p w14:paraId="29EC6910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>- section catalog/entry section</w:t>
      </w:r>
    </w:p>
    <w:p w14:paraId="6D87622D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>- code catalog/entry code</w:t>
      </w:r>
    </w:p>
    <w:p w14:paraId="7DCE509B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>- term catalog/entry term</w:t>
      </w:r>
    </w:p>
    <w:p w14:paraId="6EF738AD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>- catalog catalog name product belongs to</w:t>
      </w:r>
    </w:p>
    <w:p w14:paraId="1D46341E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>- hidden is catalog/entry hiiden? yes/no</w:t>
      </w:r>
    </w:p>
    <w:p w14:paraId="294A32B3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>- externalId catalog/entry external id</w:t>
      </w:r>
    </w:p>
    <w:p w14:paraId="1E87C1AA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>- enrollCount no of enrollments on catalog/entry</w:t>
      </w:r>
    </w:p>
    <w:p w14:paraId="591D58EB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>- enrollLimit enrollment limit on catalog/entry</w:t>
      </w:r>
    </w:p>
    <w:p w14:paraId="55E9181F" w14:textId="459A1A40" w:rsidR="002D43AF" w:rsidRPr="002D43AF" w:rsidRDefault="002D43AF" w:rsidP="002D43AF">
      <w:pPr>
        <w:ind w:left="720"/>
        <w:rPr>
          <w:rFonts w:ascii="Helvetica" w:hAnsi="Helvetica"/>
        </w:rPr>
      </w:pPr>
      <w:r w:rsidRPr="002D43AF">
        <w:rPr>
          <w:rFonts w:ascii="Helvetica" w:hAnsi="Helvetica"/>
        </w:rPr>
        <w:t>- startOnFirstAccess if true, course startdate begins when user launches the course first time and based on this end date will be calculated.</w:t>
      </w:r>
    </w:p>
    <w:p w14:paraId="7B9FF683" w14:textId="16229291" w:rsidR="002D43AF" w:rsidRPr="002D43AF" w:rsidRDefault="002D43AF" w:rsidP="002D43AF">
      <w:pPr>
        <w:ind w:left="720"/>
        <w:rPr>
          <w:rFonts w:ascii="Helvetica" w:hAnsi="Helvetica"/>
        </w:rPr>
      </w:pPr>
      <w:r w:rsidRPr="002D43AF">
        <w:rPr>
          <w:rFonts w:ascii="Helvetica" w:hAnsi="Helvetica"/>
        </w:rPr>
        <w:t>- subscriptionBased if true, course is subscription based like 1 year $50, if false, it is date based like 1/1/2016-1/1/2017 $50</w:t>
      </w:r>
    </w:p>
    <w:p w14:paraId="42C0F201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>- variants list of catalog subscription variants. type of Variant</w:t>
      </w:r>
    </w:p>
    <w:p w14:paraId="7F10F849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>- credits list of credits on the product.  type of Credit</w:t>
      </w:r>
    </w:p>
    <w:p w14:paraId="49120640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>- properties list of product properties. type of Property</w:t>
      </w:r>
    </w:p>
    <w:p w14:paraId="5386974C" w14:textId="77777777" w:rsidR="002D43AF" w:rsidRPr="002D43AF" w:rsidRDefault="002D43AF" w:rsidP="002D43AF">
      <w:pPr>
        <w:rPr>
          <w:rFonts w:ascii="Helvetica" w:hAnsi="Helvetica"/>
        </w:rPr>
      </w:pPr>
    </w:p>
    <w:p w14:paraId="6D67147A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>OUTPUT: Variant</w:t>
      </w:r>
    </w:p>
    <w:p w14:paraId="26896C4E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>- title dispaly template for variant, default ${len} ${unit} Subscription (${price})</w:t>
      </w:r>
    </w:p>
    <w:p w14:paraId="010CBA0A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>- len length of the variant, applicable only for subscription based</w:t>
      </w:r>
    </w:p>
    <w:p w14:paraId="6049D2F8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 xml:space="preserve">- unit unit of the variant, possible </w:t>
      </w:r>
      <w:proofErr w:type="gramStart"/>
      <w:r w:rsidRPr="002D43AF">
        <w:rPr>
          <w:rFonts w:ascii="Helvetica" w:hAnsi="Helvetica"/>
        </w:rPr>
        <w:t>values:Hour</w:t>
      </w:r>
      <w:proofErr w:type="gramEnd"/>
      <w:r w:rsidRPr="002D43AF">
        <w:rPr>
          <w:rFonts w:ascii="Helvetica" w:hAnsi="Helvetica"/>
        </w:rPr>
        <w:t>,Day,Week,Month,Year, applicable only for subscription based</w:t>
      </w:r>
    </w:p>
    <w:p w14:paraId="0B2F5CEC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>- price price of the course</w:t>
      </w:r>
    </w:p>
    <w:p w14:paraId="330C8D19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 xml:space="preserve">- currency </w:t>
      </w:r>
      <w:proofErr w:type="gramStart"/>
      <w:r w:rsidRPr="002D43AF">
        <w:rPr>
          <w:rFonts w:ascii="Helvetica" w:hAnsi="Helvetica"/>
        </w:rPr>
        <w:t>locale  ie</w:t>
      </w:r>
      <w:proofErr w:type="gramEnd"/>
      <w:r w:rsidRPr="002D43AF">
        <w:rPr>
          <w:rFonts w:ascii="Helvetica" w:hAnsi="Helvetica"/>
        </w:rPr>
        <w:t>. &lt;language&gt;_&lt;country&gt;</w:t>
      </w:r>
    </w:p>
    <w:p w14:paraId="038DB6E0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>- startDate variant start date, applicable only for date based variants</w:t>
      </w:r>
    </w:p>
    <w:p w14:paraId="6EAD6B17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>- endDate variant end date, applicable only for date based variants</w:t>
      </w:r>
    </w:p>
    <w:p w14:paraId="0DF248A5" w14:textId="77777777" w:rsidR="002D43AF" w:rsidRPr="002D43AF" w:rsidRDefault="002D43AF" w:rsidP="002D43AF">
      <w:pPr>
        <w:rPr>
          <w:rFonts w:ascii="Helvetica" w:hAnsi="Helvetica"/>
        </w:rPr>
      </w:pPr>
    </w:p>
    <w:p w14:paraId="22D99C03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>OUTPUT: Credit</w:t>
      </w:r>
    </w:p>
    <w:p w14:paraId="1142F02A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>- type credit type (client specific)</w:t>
      </w:r>
    </w:p>
    <w:p w14:paraId="50044343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>- value number of credits granted</w:t>
      </w:r>
    </w:p>
    <w:p w14:paraId="4E955088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>- creditYear credit year</w:t>
      </w:r>
    </w:p>
    <w:p w14:paraId="513F6086" w14:textId="77777777" w:rsidR="002D43AF" w:rsidRPr="002D43AF" w:rsidRDefault="002D43AF" w:rsidP="002D43AF">
      <w:pPr>
        <w:rPr>
          <w:rFonts w:ascii="Helvetica" w:hAnsi="Helvetica"/>
        </w:rPr>
      </w:pPr>
    </w:p>
    <w:p w14:paraId="0766DCD5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>OUTPUT: Property</w:t>
      </w:r>
    </w:p>
    <w:p w14:paraId="10329D4A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>- name product property name</w:t>
      </w:r>
    </w:p>
    <w:p w14:paraId="00C8E56C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>- value product property value</w:t>
      </w:r>
    </w:p>
    <w:p w14:paraId="361602ED" w14:textId="77777777" w:rsidR="002D43AF" w:rsidRPr="002D43AF" w:rsidRDefault="002D43AF" w:rsidP="002D43AF">
      <w:pPr>
        <w:rPr>
          <w:rFonts w:ascii="Helvetica" w:hAnsi="Helvetica"/>
        </w:rPr>
      </w:pPr>
    </w:p>
    <w:p w14:paraId="057B1BC3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>SAMPLE:</w:t>
      </w:r>
    </w:p>
    <w:p w14:paraId="5EE4C8BA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>GET: /courses/</w:t>
      </w:r>
      <w:proofErr w:type="gramStart"/>
      <w:r w:rsidRPr="002D43AF">
        <w:rPr>
          <w:rFonts w:ascii="Helvetica" w:hAnsi="Helvetica"/>
        </w:rPr>
        <w:t>276?pageSize</w:t>
      </w:r>
      <w:proofErr w:type="gramEnd"/>
      <w:r w:rsidRPr="002D43AF">
        <w:rPr>
          <w:rFonts w:ascii="Helvetica" w:hAnsi="Helvetica"/>
        </w:rPr>
        <w:t>=3</w:t>
      </w:r>
    </w:p>
    <w:p w14:paraId="09F56CF4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</w:p>
    <w:p w14:paraId="276176E7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>RESPONSE XML:</w:t>
      </w:r>
    </w:p>
    <w:p w14:paraId="611B407A" w14:textId="77777777" w:rsidR="002D43AF" w:rsidRPr="002D43AF" w:rsidRDefault="002D43AF" w:rsidP="002D43AF">
      <w:pPr>
        <w:rPr>
          <w:rFonts w:ascii="Helvetica" w:hAnsi="Helvetica"/>
        </w:rPr>
      </w:pPr>
    </w:p>
    <w:p w14:paraId="6D8569E0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proofErr w:type="gramStart"/>
      <w:r w:rsidRPr="002D43AF">
        <w:rPr>
          <w:rFonts w:ascii="Helvetica" w:hAnsi="Helvetica"/>
        </w:rPr>
        <w:t>&lt;?xml</w:t>
      </w:r>
      <w:proofErr w:type="gramEnd"/>
      <w:r w:rsidRPr="002D43AF">
        <w:rPr>
          <w:rFonts w:ascii="Helvetica" w:hAnsi="Helvetica"/>
        </w:rPr>
        <w:t xml:space="preserve"> version="1.0" encoding="UTF-8" standalone="yes"?&gt;</w:t>
      </w:r>
    </w:p>
    <w:p w14:paraId="323BA33F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>&lt;result&gt;</w:t>
      </w:r>
    </w:p>
    <w:p w14:paraId="34F27EE1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 xml:space="preserve">    &lt;start&gt;0&lt;/start&gt;</w:t>
      </w:r>
    </w:p>
    <w:p w14:paraId="55FA5328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 xml:space="preserve">    &lt;end&gt;2&lt;/end&gt;</w:t>
      </w:r>
    </w:p>
    <w:p w14:paraId="7F550210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 xml:space="preserve">    &lt;length&gt;3&lt;/length&gt;</w:t>
      </w:r>
    </w:p>
    <w:p w14:paraId="7B3D2C86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 xml:space="preserve">    &lt;total&gt;107&lt;/total&gt;</w:t>
      </w:r>
    </w:p>
    <w:p w14:paraId="74E215AD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 xml:space="preserve">    &lt;products&gt;</w:t>
      </w:r>
    </w:p>
    <w:p w14:paraId="20667793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>&lt;product id="318058"&gt;</w:t>
      </w:r>
    </w:p>
    <w:p w14:paraId="16060145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&lt;name&gt;$tarWars Jetpack&lt;/name&gt;</w:t>
      </w:r>
    </w:p>
    <w:p w14:paraId="7F6B76C0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&lt;displayName&gt;$tarWars Jetpack&lt;/displayName&gt;</w:t>
      </w:r>
    </w:p>
    <w:p w14:paraId="58B796EA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&lt;subTitle&gt;Subtitle Edit&lt;/subTitle&gt;</w:t>
      </w:r>
    </w:p>
    <w:p w14:paraId="16256FE5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&lt;description&gt;Could the shields in Star Wars work in real life? Ask these University of Leicester </w:t>
      </w:r>
      <w:proofErr w:type="gramStart"/>
      <w:r w:rsidRPr="002D43AF">
        <w:rPr>
          <w:rFonts w:ascii="Helvetica" w:hAnsi="Helvetica"/>
        </w:rPr>
        <w:t>students.&lt;</w:t>
      </w:r>
      <w:proofErr w:type="gramEnd"/>
      <w:r w:rsidRPr="002D43AF">
        <w:rPr>
          <w:rFonts w:ascii="Helvetica" w:hAnsi="Helvetica"/>
        </w:rPr>
        <w:t>/description&gt;</w:t>
      </w:r>
    </w:p>
    <w:p w14:paraId="35425259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&lt;smallIcon&gt;http://ymlearning.precrowdwisdom.com/diweb/fs/file?id=71322&lt;/smallIcon&gt;</w:t>
      </w:r>
    </w:p>
    <w:p w14:paraId="4C5DF5FA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&lt;type&gt;Multimedia&lt;/type&gt;</w:t>
      </w:r>
    </w:p>
    <w:p w14:paraId="4BB242E6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&lt;startDate&gt;2016-07-19T04:00:00Z&lt;/startDate&gt;</w:t>
      </w:r>
    </w:p>
    <w:p w14:paraId="10BD4B8C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&lt;url&gt;https://youtu.be/CroLulZIhCA&lt;/url&gt;</w:t>
      </w:r>
    </w:p>
    <w:p w14:paraId="4907F31B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&lt;rates&gt;0&lt;/rates&gt;</w:t>
      </w:r>
    </w:p>
    <w:p w14:paraId="510623F5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&lt;rating&gt;0.0&lt;/rating&gt;</w:t>
      </w:r>
    </w:p>
    <w:p w14:paraId="739E3CFA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&lt;viewUrl&gt;http://ymlearning.precrowdwisdom.com/diweb/catalog/item?id=318058&lt;/viewUrl&gt;</w:t>
      </w:r>
    </w:p>
    <w:p w14:paraId="18962DE5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&lt;launchUrl&gt;http://ymlearning.precrowdwisdom.com/diweb/catalog/launch/remote?data=x2w6*2FgPRjDBqTeEt6gnVdA2y*2F3D4*2F8GBXKQF1v81D5k*3D&lt;/launchUrl&gt;</w:t>
      </w:r>
    </w:p>
    <w:p w14:paraId="546B7365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&lt;customField2&gt;#C95D63&lt;/customField2&gt;</w:t>
      </w:r>
    </w:p>
    <w:p w14:paraId="3936D54A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&lt;customField3&gt;fa fa-shield&lt;/customField3&gt;</w:t>
      </w:r>
    </w:p>
    <w:p w14:paraId="07A14B6E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&lt;catalog&gt;NonMember&lt;/catalog&gt;</w:t>
      </w:r>
    </w:p>
    <w:p w14:paraId="51D782BE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&lt;hidden&gt;false&lt;/hidden&gt;</w:t>
      </w:r>
    </w:p>
    <w:p w14:paraId="53BF8D50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&lt;externalId&gt;406254&lt;/externalId&gt;</w:t>
      </w:r>
    </w:p>
    <w:p w14:paraId="769D0B2E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&lt;enrollCount&gt;4&lt;/enrollCount&gt;</w:t>
      </w:r>
    </w:p>
    <w:p w14:paraId="01C2CABE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&lt;enrollLimit&gt;0&lt;/enrollLimit&gt;</w:t>
      </w:r>
    </w:p>
    <w:p w14:paraId="28E88536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&lt;startOnFirstAccess&gt;false&lt;/startOnFirstAccess&gt;</w:t>
      </w:r>
    </w:p>
    <w:p w14:paraId="7B4B2635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&lt;subscriptionBased&gt;true&lt;/subscriptionBased&gt;</w:t>
      </w:r>
    </w:p>
    <w:p w14:paraId="0D05BBF0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&lt;variants&gt;</w:t>
      </w:r>
    </w:p>
    <w:p w14:paraId="3007A341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    &lt;variant&gt;</w:t>
      </w:r>
    </w:p>
    <w:p w14:paraId="300ECFE1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        &lt;title&gt;1 Month Subscription ($0.</w:t>
      </w:r>
      <w:proofErr w:type="gramStart"/>
      <w:r w:rsidRPr="002D43AF">
        <w:rPr>
          <w:rFonts w:ascii="Helvetica" w:hAnsi="Helvetica"/>
        </w:rPr>
        <w:t>00)&lt;</w:t>
      </w:r>
      <w:proofErr w:type="gramEnd"/>
      <w:r w:rsidRPr="002D43AF">
        <w:rPr>
          <w:rFonts w:ascii="Helvetica" w:hAnsi="Helvetica"/>
        </w:rPr>
        <w:t>/title&gt;</w:t>
      </w:r>
    </w:p>
    <w:p w14:paraId="4349A75B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        &lt;len&gt;1&lt;/len&gt;</w:t>
      </w:r>
    </w:p>
    <w:p w14:paraId="7BA625DF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        &lt;unit&gt;Month&lt;/unit&gt;</w:t>
      </w:r>
    </w:p>
    <w:p w14:paraId="3007D7B8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        &lt;price&gt;0.0&lt;/price&gt;</w:t>
      </w:r>
    </w:p>
    <w:p w14:paraId="37EB837D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    &lt;/variant&gt;</w:t>
      </w:r>
    </w:p>
    <w:p w14:paraId="61201D7D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&lt;/variants&gt;</w:t>
      </w:r>
    </w:p>
    <w:p w14:paraId="28181E67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&lt;props&gt;</w:t>
      </w:r>
    </w:p>
    <w:p w14:paraId="40530EAA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    &lt;prop&gt;</w:t>
      </w:r>
    </w:p>
    <w:p w14:paraId="4D6660E8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        &lt;name&gt;</w:t>
      </w:r>
      <w:proofErr w:type="gramStart"/>
      <w:r w:rsidRPr="002D43AF">
        <w:rPr>
          <w:rFonts w:ascii="Helvetica" w:hAnsi="Helvetica"/>
        </w:rPr>
        <w:t>item:multimedia</w:t>
      </w:r>
      <w:proofErr w:type="gramEnd"/>
      <w:r w:rsidRPr="002D43AF">
        <w:rPr>
          <w:rFonts w:ascii="Helvetica" w:hAnsi="Helvetica"/>
        </w:rPr>
        <w:t>:dimension&lt;/name&gt;</w:t>
      </w:r>
    </w:p>
    <w:p w14:paraId="6BA07341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    &lt;/prop&gt;</w:t>
      </w:r>
    </w:p>
    <w:p w14:paraId="05726FB1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    &lt;prop&gt;</w:t>
      </w:r>
    </w:p>
    <w:p w14:paraId="12337C25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        &lt;name&gt;</w:t>
      </w:r>
      <w:proofErr w:type="gramStart"/>
      <w:r w:rsidRPr="002D43AF">
        <w:rPr>
          <w:rFonts w:ascii="Helvetica" w:hAnsi="Helvetica"/>
        </w:rPr>
        <w:t>item:multimedia</w:t>
      </w:r>
      <w:proofErr w:type="gramEnd"/>
      <w:r w:rsidRPr="002D43AF">
        <w:rPr>
          <w:rFonts w:ascii="Helvetica" w:hAnsi="Helvetica"/>
        </w:rPr>
        <w:t>:download&lt;/name&gt;</w:t>
      </w:r>
    </w:p>
    <w:p w14:paraId="5C2E5CAC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        &lt;value&gt;false&lt;/value&gt;</w:t>
      </w:r>
    </w:p>
    <w:p w14:paraId="79A62C64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    &lt;/prop&gt;</w:t>
      </w:r>
    </w:p>
    <w:p w14:paraId="7701E678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    &lt;prop&gt;</w:t>
      </w:r>
    </w:p>
    <w:p w14:paraId="1EF38A66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        &lt;name&gt;</w:t>
      </w:r>
      <w:proofErr w:type="gramStart"/>
      <w:r w:rsidRPr="002D43AF">
        <w:rPr>
          <w:rFonts w:ascii="Helvetica" w:hAnsi="Helvetica"/>
        </w:rPr>
        <w:t>single.page</w:t>
      </w:r>
      <w:proofErr w:type="gramEnd"/>
      <w:r w:rsidRPr="002D43AF">
        <w:rPr>
          <w:rFonts w:ascii="Helvetica" w:hAnsi="Helvetica"/>
        </w:rPr>
        <w:t>.composite&lt;/name&gt;</w:t>
      </w:r>
    </w:p>
    <w:p w14:paraId="001127D3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    &lt;/prop&gt;</w:t>
      </w:r>
    </w:p>
    <w:p w14:paraId="2D31890B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&lt;/props&gt;</w:t>
      </w:r>
    </w:p>
    <w:p w14:paraId="60633819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>&lt;/product&gt;</w:t>
      </w:r>
    </w:p>
    <w:p w14:paraId="596BFB09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>&lt;product id="339041"&gt;</w:t>
      </w:r>
    </w:p>
    <w:p w14:paraId="1E8A6DF3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&lt;name&gt;10 Point LMS Health Check Document&lt;/name&gt;</w:t>
      </w:r>
    </w:p>
    <w:p w14:paraId="3FA8C969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&lt;icon&gt;http://ymlearning.precrowdwisdom.com/diweb/fs/file?id=74646&lt;/icon&gt;</w:t>
      </w:r>
    </w:p>
    <w:p w14:paraId="49439B95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&lt;smallIcon&gt;http://ymlearning.precrowdwisdom.com/diweb/fs/file?id=74647&lt;/smallIcon&gt;</w:t>
      </w:r>
    </w:p>
    <w:p w14:paraId="41B4862F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&lt;type&gt;Document&lt;/type&gt;</w:t>
      </w:r>
    </w:p>
    <w:p w14:paraId="458C97DC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&lt;startDate&gt;2016-09-06T04:00:00Z&lt;/startDate&gt;</w:t>
      </w:r>
    </w:p>
    <w:p w14:paraId="3DAAA425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&lt;rates&gt;0&lt;/rates&gt;</w:t>
      </w:r>
    </w:p>
    <w:p w14:paraId="5667F562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&lt;rating&gt;0.0&lt;/rating&gt;</w:t>
      </w:r>
    </w:p>
    <w:p w14:paraId="6D3D978D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&lt;viewUrl&gt;http://ymlearning.precrowdwisdom.com/diweb/catalog/item?id=339041&lt;/viewUrl&gt;</w:t>
      </w:r>
    </w:p>
    <w:p w14:paraId="6EEBEC17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&lt;launchUrl&gt;http://ymlearning.precrowdwisdom.com/diweb/catalog/launch/remote?data=g0RH2BejhYBYVBfNbiaBrGlfo9vsCal9zTGYukjNtR0*3D&lt;/launchUrl&gt;</w:t>
      </w:r>
    </w:p>
    <w:p w14:paraId="6BCD0F89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&lt;catalog&gt;NonMember&lt;/catalog&gt;</w:t>
      </w:r>
    </w:p>
    <w:p w14:paraId="34D9EB3D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&lt;hidden&gt;false&lt;/hidden&gt;</w:t>
      </w:r>
    </w:p>
    <w:p w14:paraId="27224F5D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&lt;externalId&gt;406926&lt;/externalId&gt;</w:t>
      </w:r>
    </w:p>
    <w:p w14:paraId="6A4B7235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&lt;enrollCount&gt;0&lt;/enrollCount&gt;</w:t>
      </w:r>
    </w:p>
    <w:p w14:paraId="6B6949C5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&lt;enrollLimit&gt;0&lt;/enrollLimit&gt;</w:t>
      </w:r>
    </w:p>
    <w:p w14:paraId="414007B2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&lt;startOnFirstAccess&gt;false&lt;/startOnFirstAccess&gt;</w:t>
      </w:r>
    </w:p>
    <w:p w14:paraId="50741EB1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&lt;subscriptionBased&gt;true&lt;/subscriptionBased&gt;</w:t>
      </w:r>
    </w:p>
    <w:p w14:paraId="11CA3CC7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&lt;variants&gt;</w:t>
      </w:r>
    </w:p>
    <w:p w14:paraId="168A54EB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    &lt;variant&gt;</w:t>
      </w:r>
    </w:p>
    <w:p w14:paraId="53E87ECE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        &lt;title&gt;365 Day Subscription ($0.</w:t>
      </w:r>
      <w:proofErr w:type="gramStart"/>
      <w:r w:rsidRPr="002D43AF">
        <w:rPr>
          <w:rFonts w:ascii="Helvetica" w:hAnsi="Helvetica"/>
        </w:rPr>
        <w:t>00)&lt;</w:t>
      </w:r>
      <w:proofErr w:type="gramEnd"/>
      <w:r w:rsidRPr="002D43AF">
        <w:rPr>
          <w:rFonts w:ascii="Helvetica" w:hAnsi="Helvetica"/>
        </w:rPr>
        <w:t>/title&gt;</w:t>
      </w:r>
    </w:p>
    <w:p w14:paraId="195590F6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        &lt;len&gt;365&lt;/len&gt;</w:t>
      </w:r>
    </w:p>
    <w:p w14:paraId="02A6E4F8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        &lt;unit&gt;Day&lt;/unit&gt;</w:t>
      </w:r>
    </w:p>
    <w:p w14:paraId="57AAA907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        &lt;price&gt;0.0&lt;/price&gt;</w:t>
      </w:r>
    </w:p>
    <w:p w14:paraId="49234E75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    &lt;/variant&gt;</w:t>
      </w:r>
    </w:p>
    <w:p w14:paraId="6A85B1F9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&lt;/variants&gt;</w:t>
      </w:r>
    </w:p>
    <w:p w14:paraId="260984A3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&lt;props&gt;</w:t>
      </w:r>
    </w:p>
    <w:p w14:paraId="56321943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    &lt;prop&gt;</w:t>
      </w:r>
    </w:p>
    <w:p w14:paraId="5AFFF415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        &lt;name&gt;</w:t>
      </w:r>
      <w:proofErr w:type="gramStart"/>
      <w:r w:rsidRPr="002D43AF">
        <w:rPr>
          <w:rFonts w:ascii="Helvetica" w:hAnsi="Helvetica"/>
        </w:rPr>
        <w:t>item:document</w:t>
      </w:r>
      <w:proofErr w:type="gramEnd"/>
      <w:r w:rsidRPr="002D43AF">
        <w:rPr>
          <w:rFonts w:ascii="Helvetica" w:hAnsi="Helvetica"/>
        </w:rPr>
        <w:t>:download&lt;/name&gt;</w:t>
      </w:r>
    </w:p>
    <w:p w14:paraId="2843B42E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        &lt;value&gt;false&lt;/value&gt;</w:t>
      </w:r>
    </w:p>
    <w:p w14:paraId="4864076D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    &lt;/prop&gt;</w:t>
      </w:r>
    </w:p>
    <w:p w14:paraId="407DBBB6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    &lt;prop&gt;</w:t>
      </w:r>
    </w:p>
    <w:p w14:paraId="32970A29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        &lt;name&gt;</w:t>
      </w:r>
      <w:proofErr w:type="gramStart"/>
      <w:r w:rsidRPr="002D43AF">
        <w:rPr>
          <w:rFonts w:ascii="Helvetica" w:hAnsi="Helvetica"/>
        </w:rPr>
        <w:t>item:document</w:t>
      </w:r>
      <w:proofErr w:type="gramEnd"/>
      <w:r w:rsidRPr="002D43AF">
        <w:rPr>
          <w:rFonts w:ascii="Helvetica" w:hAnsi="Helvetica"/>
        </w:rPr>
        <w:t>:file&lt;/name&gt;</w:t>
      </w:r>
    </w:p>
    <w:p w14:paraId="676DA6F3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        &lt;value&gt;74645&lt;/value&gt;</w:t>
      </w:r>
    </w:p>
    <w:p w14:paraId="74AAB33B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    &lt;/prop&gt;</w:t>
      </w:r>
    </w:p>
    <w:p w14:paraId="53AAE168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&lt;/props&gt;</w:t>
      </w:r>
    </w:p>
    <w:p w14:paraId="5D96401A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>&lt;/product&gt;</w:t>
      </w:r>
    </w:p>
    <w:p w14:paraId="6825FFCF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>&lt;product id="316045"&gt;</w:t>
      </w:r>
    </w:p>
    <w:p w14:paraId="14D3844A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&lt;name&gt;3M - Self Assessment&lt;/name&gt;</w:t>
      </w:r>
    </w:p>
    <w:p w14:paraId="1186C76E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&lt;type&gt;Package&lt;/type&gt;</w:t>
      </w:r>
    </w:p>
    <w:p w14:paraId="7A9D7171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&lt;startDate&gt;2016-06-23T04:00:00Z&lt;/startDate&gt;</w:t>
      </w:r>
    </w:p>
    <w:p w14:paraId="0515FBE2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&lt;rates&gt;0&lt;/rates&gt;</w:t>
      </w:r>
    </w:p>
    <w:p w14:paraId="376CBC15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&lt;rating&gt;0.0&lt;/rating&gt;</w:t>
      </w:r>
    </w:p>
    <w:p w14:paraId="61784732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&lt;viewUrl&gt;http://ymlearning.precrowdwisdom.com/diweb/catalog/item?id=316045&lt;/viewUrl&gt;</w:t>
      </w:r>
    </w:p>
    <w:p w14:paraId="5E5033A3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&lt;catalog&gt;NonMember&lt;/catalog&gt;</w:t>
      </w:r>
    </w:p>
    <w:p w14:paraId="45D9D253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&lt;hidden&gt;false&lt;/hidden&gt;</w:t>
      </w:r>
    </w:p>
    <w:p w14:paraId="50669963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&lt;enrollCount&gt;0&lt;/enrollCount&gt;</w:t>
      </w:r>
    </w:p>
    <w:p w14:paraId="0B173FA3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&lt;enrollLimit&gt;0&lt;/enrollLimit&gt;</w:t>
      </w:r>
    </w:p>
    <w:p w14:paraId="15F10D6F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&lt;startOnFirstAccess&gt;false&lt;/startOnFirstAccess&gt;</w:t>
      </w:r>
    </w:p>
    <w:p w14:paraId="5B9D1E29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&lt;subscriptionBased&gt;true&lt;/subscriptionBased&gt;</w:t>
      </w:r>
    </w:p>
    <w:p w14:paraId="359AE5A2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&lt;variants&gt;</w:t>
      </w:r>
    </w:p>
    <w:p w14:paraId="1268506B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    &lt;variant&gt;</w:t>
      </w:r>
    </w:p>
    <w:p w14:paraId="46E1E72C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        &lt;title&gt;1 Year Subscription ($5.</w:t>
      </w:r>
      <w:proofErr w:type="gramStart"/>
      <w:r w:rsidRPr="002D43AF">
        <w:rPr>
          <w:rFonts w:ascii="Helvetica" w:hAnsi="Helvetica"/>
        </w:rPr>
        <w:t>00)&lt;</w:t>
      </w:r>
      <w:proofErr w:type="gramEnd"/>
      <w:r w:rsidRPr="002D43AF">
        <w:rPr>
          <w:rFonts w:ascii="Helvetica" w:hAnsi="Helvetica"/>
        </w:rPr>
        <w:t>/title&gt;</w:t>
      </w:r>
    </w:p>
    <w:p w14:paraId="636E55B4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        &lt;len&gt;1&lt;/len&gt;</w:t>
      </w:r>
    </w:p>
    <w:p w14:paraId="1ADAC89D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        &lt;unit&gt;Year&lt;/unit&gt;</w:t>
      </w:r>
    </w:p>
    <w:p w14:paraId="564EE9EE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        &lt;price&gt;5.0&lt;/price&gt;</w:t>
      </w:r>
    </w:p>
    <w:p w14:paraId="2C712076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    &lt;/variant&gt;</w:t>
      </w:r>
    </w:p>
    <w:p w14:paraId="0AF70FE9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&lt;/variants&gt;</w:t>
      </w:r>
    </w:p>
    <w:p w14:paraId="432A043C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&lt;props&gt;</w:t>
      </w:r>
    </w:p>
    <w:p w14:paraId="3DF13A2E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    &lt;prop&gt;</w:t>
      </w:r>
    </w:p>
    <w:p w14:paraId="6A51BC04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        &lt;name&gt;</w:t>
      </w:r>
      <w:proofErr w:type="gramStart"/>
      <w:r w:rsidRPr="002D43AF">
        <w:rPr>
          <w:rFonts w:ascii="Helvetica" w:hAnsi="Helvetica"/>
        </w:rPr>
        <w:t>item:package</w:t>
      </w:r>
      <w:proofErr w:type="gramEnd"/>
      <w:r w:rsidRPr="002D43AF">
        <w:rPr>
          <w:rFonts w:ascii="Helvetica" w:hAnsi="Helvetica"/>
        </w:rPr>
        <w:t>:tracking&lt;/name&gt;</w:t>
      </w:r>
    </w:p>
    <w:p w14:paraId="5CA6E654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        &lt;value&gt;1&lt;/value&gt;</w:t>
      </w:r>
    </w:p>
    <w:p w14:paraId="09DF0E8B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    &lt;/prop&gt;</w:t>
      </w:r>
    </w:p>
    <w:p w14:paraId="4D3D9ECC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    &lt;prop&gt;</w:t>
      </w:r>
    </w:p>
    <w:p w14:paraId="5001C9B5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        &lt;name&gt;</w:t>
      </w:r>
      <w:proofErr w:type="gramStart"/>
      <w:r w:rsidRPr="002D43AF">
        <w:rPr>
          <w:rFonts w:ascii="Helvetica" w:hAnsi="Helvetica"/>
        </w:rPr>
        <w:t>item:package</w:t>
      </w:r>
      <w:proofErr w:type="gramEnd"/>
      <w:r w:rsidRPr="002D43AF">
        <w:rPr>
          <w:rFonts w:ascii="Helvetica" w:hAnsi="Helvetica"/>
        </w:rPr>
        <w:t>:completion.logic&lt;/name&gt;</w:t>
      </w:r>
    </w:p>
    <w:p w14:paraId="6FA3F72C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        &lt;value&gt;0&lt;/value&gt;</w:t>
      </w:r>
    </w:p>
    <w:p w14:paraId="004E4BB3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    &lt;/prop&gt;</w:t>
      </w:r>
    </w:p>
    <w:p w14:paraId="56BAB71E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    &lt;prop&gt;</w:t>
      </w:r>
    </w:p>
    <w:p w14:paraId="540FD05E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        &lt;name&gt;</w:t>
      </w:r>
      <w:proofErr w:type="gramStart"/>
      <w:r w:rsidRPr="002D43AF">
        <w:rPr>
          <w:rFonts w:ascii="Helvetica" w:hAnsi="Helvetica"/>
        </w:rPr>
        <w:t>item:package</w:t>
      </w:r>
      <w:proofErr w:type="gramEnd"/>
      <w:r w:rsidRPr="002D43AF">
        <w:rPr>
          <w:rFonts w:ascii="Helvetica" w:hAnsi="Helvetica"/>
        </w:rPr>
        <w:t>:language&lt;/name&gt;</w:t>
      </w:r>
    </w:p>
    <w:p w14:paraId="7DB97F89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        &lt;value&gt;false&lt;/value&gt;</w:t>
      </w:r>
    </w:p>
    <w:p w14:paraId="505E9F5B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    &lt;/prop&gt;</w:t>
      </w:r>
    </w:p>
    <w:p w14:paraId="5914582C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    &lt;prop&gt;</w:t>
      </w:r>
    </w:p>
    <w:p w14:paraId="7C878252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        &lt;name&gt;</w:t>
      </w:r>
      <w:proofErr w:type="gramStart"/>
      <w:r w:rsidRPr="002D43AF">
        <w:rPr>
          <w:rFonts w:ascii="Helvetica" w:hAnsi="Helvetica"/>
        </w:rPr>
        <w:t>item:package</w:t>
      </w:r>
      <w:proofErr w:type="gramEnd"/>
      <w:r w:rsidRPr="002D43AF">
        <w:rPr>
          <w:rFonts w:ascii="Helvetica" w:hAnsi="Helvetica"/>
        </w:rPr>
        <w:t>:composite&lt;/name&gt;</w:t>
      </w:r>
    </w:p>
    <w:p w14:paraId="759F8B08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        &lt;value&gt;0&lt;/value&gt;</w:t>
      </w:r>
    </w:p>
    <w:p w14:paraId="04A5ACDE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    &lt;/prop&gt;</w:t>
      </w:r>
    </w:p>
    <w:p w14:paraId="62E576F8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    &lt;prop&gt;</w:t>
      </w:r>
    </w:p>
    <w:p w14:paraId="1811FC63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        &lt;name&gt;</w:t>
      </w:r>
      <w:proofErr w:type="gramStart"/>
      <w:r w:rsidRPr="002D43AF">
        <w:rPr>
          <w:rFonts w:ascii="Helvetica" w:hAnsi="Helvetica"/>
        </w:rPr>
        <w:t>item:package</w:t>
      </w:r>
      <w:proofErr w:type="gramEnd"/>
      <w:r w:rsidRPr="002D43AF">
        <w:rPr>
          <w:rFonts w:ascii="Helvetica" w:hAnsi="Helvetica"/>
        </w:rPr>
        <w:t>:hide.items&lt;/name&gt;</w:t>
      </w:r>
    </w:p>
    <w:p w14:paraId="050C11D9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    &lt;/prop&gt;</w:t>
      </w:r>
    </w:p>
    <w:p w14:paraId="3B1567EE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    &lt;prop&gt;</w:t>
      </w:r>
    </w:p>
    <w:p w14:paraId="3F40F4D8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        &lt;name&gt;</w:t>
      </w:r>
      <w:proofErr w:type="gramStart"/>
      <w:r w:rsidRPr="002D43AF">
        <w:rPr>
          <w:rFonts w:ascii="Helvetica" w:hAnsi="Helvetica"/>
        </w:rPr>
        <w:t>item:package</w:t>
      </w:r>
      <w:proofErr w:type="gramEnd"/>
      <w:r w:rsidRPr="002D43AF">
        <w:rPr>
          <w:rFonts w:ascii="Helvetica" w:hAnsi="Helvetica"/>
        </w:rPr>
        <w:t>:sequential&lt;/name&gt;</w:t>
      </w:r>
    </w:p>
    <w:p w14:paraId="39FDE513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        &lt;value&gt;0&lt;/value&gt;</w:t>
      </w:r>
    </w:p>
    <w:p w14:paraId="5C49E53D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    &lt;/prop&gt;</w:t>
      </w:r>
    </w:p>
    <w:p w14:paraId="19EC3F1D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    &lt;prop&gt;</w:t>
      </w:r>
    </w:p>
    <w:p w14:paraId="173DE8DF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        &lt;name&gt;</w:t>
      </w:r>
      <w:proofErr w:type="gramStart"/>
      <w:r w:rsidRPr="002D43AF">
        <w:rPr>
          <w:rFonts w:ascii="Helvetica" w:hAnsi="Helvetica"/>
        </w:rPr>
        <w:t>item:package</w:t>
      </w:r>
      <w:proofErr w:type="gramEnd"/>
      <w:r w:rsidRPr="002D43AF">
        <w:rPr>
          <w:rFonts w:ascii="Helvetica" w:hAnsi="Helvetica"/>
        </w:rPr>
        <w:t>:bookmarking&lt;/name&gt;</w:t>
      </w:r>
    </w:p>
    <w:p w14:paraId="3D1B625E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    &lt;/prop&gt;</w:t>
      </w:r>
    </w:p>
    <w:p w14:paraId="5E998232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    &lt;prop&gt;</w:t>
      </w:r>
    </w:p>
    <w:p w14:paraId="42248E08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        &lt;name&gt;</w:t>
      </w:r>
      <w:proofErr w:type="gramStart"/>
      <w:r w:rsidRPr="002D43AF">
        <w:rPr>
          <w:rFonts w:ascii="Helvetica" w:hAnsi="Helvetica"/>
        </w:rPr>
        <w:t>item:package</w:t>
      </w:r>
      <w:proofErr w:type="gramEnd"/>
      <w:r w:rsidRPr="002D43AF">
        <w:rPr>
          <w:rFonts w:ascii="Helvetica" w:hAnsi="Helvetica"/>
        </w:rPr>
        <w:t>:version&lt;/name&gt;</w:t>
      </w:r>
    </w:p>
    <w:p w14:paraId="0F69A8E5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    &lt;/prop&gt;</w:t>
      </w:r>
    </w:p>
    <w:p w14:paraId="63810074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  &lt;/props&gt;</w:t>
      </w:r>
    </w:p>
    <w:p w14:paraId="66FB42DF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>&lt;/product&gt;</w:t>
      </w:r>
    </w:p>
    <w:p w14:paraId="504151F5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 xml:space="preserve">    &lt;/products&gt;</w:t>
      </w:r>
    </w:p>
    <w:p w14:paraId="74F201E3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>&lt;/result&gt;</w:t>
      </w:r>
      <w:r w:rsidRPr="002D43AF">
        <w:rPr>
          <w:rFonts w:ascii="Helvetica" w:hAnsi="Helvetica"/>
        </w:rPr>
        <w:tab/>
      </w:r>
    </w:p>
    <w:p w14:paraId="033F5229" w14:textId="77777777" w:rsidR="002D43AF" w:rsidRPr="002D43AF" w:rsidRDefault="002D43AF" w:rsidP="002D43AF">
      <w:pPr>
        <w:rPr>
          <w:rFonts w:ascii="Helvetica" w:hAnsi="Helvetica"/>
        </w:rPr>
      </w:pPr>
    </w:p>
    <w:p w14:paraId="2F3FA991" w14:textId="77777777" w:rsidR="002D43AF" w:rsidRPr="002D43AF" w:rsidRDefault="002D43AF" w:rsidP="002D43AF">
      <w:pPr>
        <w:rPr>
          <w:rFonts w:ascii="Helvetica" w:hAnsi="Helvetica"/>
        </w:rPr>
      </w:pPr>
    </w:p>
    <w:p w14:paraId="3858DBC5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 xml:space="preserve">RESPONSE JSON: GET: </w:t>
      </w:r>
      <w:proofErr w:type="gramStart"/>
      <w:r w:rsidRPr="002D43AF">
        <w:rPr>
          <w:rFonts w:ascii="Helvetica" w:hAnsi="Helvetica"/>
        </w:rPr>
        <w:t>/courses/276.json?pageSize</w:t>
      </w:r>
      <w:proofErr w:type="gramEnd"/>
      <w:r w:rsidRPr="002D43AF">
        <w:rPr>
          <w:rFonts w:ascii="Helvetica" w:hAnsi="Helvetica"/>
        </w:rPr>
        <w:t>=3</w:t>
      </w:r>
    </w:p>
    <w:p w14:paraId="43F3F8F8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>{</w:t>
      </w:r>
    </w:p>
    <w:p w14:paraId="01A32B39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 xml:space="preserve">  "start": 0,</w:t>
      </w:r>
    </w:p>
    <w:p w14:paraId="6BBDD71C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 xml:space="preserve">  "end": 2,</w:t>
      </w:r>
    </w:p>
    <w:p w14:paraId="6CF25038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 xml:space="preserve">  "length": 3,</w:t>
      </w:r>
    </w:p>
    <w:p w14:paraId="26FC7440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 xml:space="preserve">  "total": 107,</w:t>
      </w:r>
    </w:p>
    <w:p w14:paraId="3E047120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 xml:space="preserve">  "products": [</w:t>
      </w:r>
    </w:p>
    <w:p w14:paraId="4B74A31A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 xml:space="preserve">    {</w:t>
      </w:r>
    </w:p>
    <w:p w14:paraId="54A20B6A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 xml:space="preserve">      "id": 318058,</w:t>
      </w:r>
    </w:p>
    <w:p w14:paraId="679CBBB8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 xml:space="preserve">      "name": "$tarWars Jetpack",</w:t>
      </w:r>
    </w:p>
    <w:p w14:paraId="02DA765C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 xml:space="preserve">      "displayName": "$tarWars Jetpack",</w:t>
      </w:r>
    </w:p>
    <w:p w14:paraId="11FB6C36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 xml:space="preserve">      "subTitle": "Subtitle Edit",</w:t>
      </w:r>
    </w:p>
    <w:p w14:paraId="7572FD5A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 xml:space="preserve">      "description": "Could the shields in Star Wars work in real life? Ask these University of Leicester students.",</w:t>
      </w:r>
    </w:p>
    <w:p w14:paraId="576E5D34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 xml:space="preserve">      "smallIcon": "http://ymlearning.precrowdwisdom.com/diweb/fs/file?id=71322",</w:t>
      </w:r>
    </w:p>
    <w:p w14:paraId="3FFA894E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 xml:space="preserve">      "type": "Multimedia",</w:t>
      </w:r>
    </w:p>
    <w:p w14:paraId="09724104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 xml:space="preserve">      "startDate": 1468900800000,</w:t>
      </w:r>
    </w:p>
    <w:p w14:paraId="7F34FB75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 xml:space="preserve">      "url": "https://youtu.be/CroLulZIhCA",</w:t>
      </w:r>
    </w:p>
    <w:p w14:paraId="2E9FC2DF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 xml:space="preserve">      "rates": 0,</w:t>
      </w:r>
    </w:p>
    <w:p w14:paraId="4203B928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 xml:space="preserve">      "rating": 0,</w:t>
      </w:r>
    </w:p>
    <w:p w14:paraId="23E30CB3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 xml:space="preserve">      "viewUrl": "http://ymlearning.precrowdwisdom.com/diweb/catalog/item?id=318058",</w:t>
      </w:r>
    </w:p>
    <w:p w14:paraId="586AE859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 xml:space="preserve">      "launchUrl": "http://ymlearning.precrowdwisdom.com/diweb/catalog/launch/remote?data=x2w6*2FgPRjDBqTeEt6gnVdP6VmVYr0wTyCvY6UAXf3QM*3D",</w:t>
      </w:r>
    </w:p>
    <w:p w14:paraId="18607673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 xml:space="preserve">      "customField2": "#C95D63",</w:t>
      </w:r>
    </w:p>
    <w:p w14:paraId="47ACE4A1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 xml:space="preserve">      "customField3": "fa fa-shield",</w:t>
      </w:r>
    </w:p>
    <w:p w14:paraId="4ECBDFEF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 xml:space="preserve">      "catalog": "NonMember",</w:t>
      </w:r>
    </w:p>
    <w:p w14:paraId="7E5ABFCB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 xml:space="preserve">      "hidden": false,</w:t>
      </w:r>
    </w:p>
    <w:p w14:paraId="7A7CC521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 xml:space="preserve">      "externalId": "406254",</w:t>
      </w:r>
    </w:p>
    <w:p w14:paraId="1FA382E5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 xml:space="preserve">      "enrollCount": 4,</w:t>
      </w:r>
    </w:p>
    <w:p w14:paraId="5EE14110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 xml:space="preserve">      "enrollLimit": 0,</w:t>
      </w:r>
    </w:p>
    <w:p w14:paraId="0289F3A9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 xml:space="preserve">      "startOnFirstAccess": false,</w:t>
      </w:r>
    </w:p>
    <w:p w14:paraId="01553CA4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 xml:space="preserve">      "subscriptionBased": true,</w:t>
      </w:r>
    </w:p>
    <w:p w14:paraId="3E04136E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 xml:space="preserve">      "variants": [</w:t>
      </w:r>
    </w:p>
    <w:p w14:paraId="3D6A481C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>{</w:t>
      </w:r>
    </w:p>
    <w:p w14:paraId="315D2926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"title": "1 Month Subscription ($0.00)",</w:t>
      </w:r>
    </w:p>
    <w:p w14:paraId="5E005B83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"len": 1,</w:t>
      </w:r>
    </w:p>
    <w:p w14:paraId="4EC3A015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"unit": "Month",</w:t>
      </w:r>
    </w:p>
    <w:p w14:paraId="41E12A42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"price": 0</w:t>
      </w:r>
    </w:p>
    <w:p w14:paraId="761EFDA4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>}</w:t>
      </w:r>
    </w:p>
    <w:p w14:paraId="1DF56A5A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 xml:space="preserve">      ],</w:t>
      </w:r>
    </w:p>
    <w:p w14:paraId="6AFDB637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 xml:space="preserve">      "props": [</w:t>
      </w:r>
    </w:p>
    <w:p w14:paraId="22444CAD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>{</w:t>
      </w:r>
    </w:p>
    <w:p w14:paraId="313E4385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"name": "</w:t>
      </w:r>
      <w:proofErr w:type="gramStart"/>
      <w:r w:rsidRPr="002D43AF">
        <w:rPr>
          <w:rFonts w:ascii="Helvetica" w:hAnsi="Helvetica"/>
        </w:rPr>
        <w:t>item:multimedia</w:t>
      </w:r>
      <w:proofErr w:type="gramEnd"/>
      <w:r w:rsidRPr="002D43AF">
        <w:rPr>
          <w:rFonts w:ascii="Helvetica" w:hAnsi="Helvetica"/>
        </w:rPr>
        <w:t>:dimension"</w:t>
      </w:r>
    </w:p>
    <w:p w14:paraId="3CB10169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>},</w:t>
      </w:r>
    </w:p>
    <w:p w14:paraId="6D8FE68B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>{</w:t>
      </w:r>
    </w:p>
    <w:p w14:paraId="448C54B0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"name": "</w:t>
      </w:r>
      <w:proofErr w:type="gramStart"/>
      <w:r w:rsidRPr="002D43AF">
        <w:rPr>
          <w:rFonts w:ascii="Helvetica" w:hAnsi="Helvetica"/>
        </w:rPr>
        <w:t>item:multimedia</w:t>
      </w:r>
      <w:proofErr w:type="gramEnd"/>
      <w:r w:rsidRPr="002D43AF">
        <w:rPr>
          <w:rFonts w:ascii="Helvetica" w:hAnsi="Helvetica"/>
        </w:rPr>
        <w:t>:download",</w:t>
      </w:r>
    </w:p>
    <w:p w14:paraId="5699B6E2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"value": "false"</w:t>
      </w:r>
    </w:p>
    <w:p w14:paraId="6209D8DC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>},</w:t>
      </w:r>
    </w:p>
    <w:p w14:paraId="2ED16B2E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>{</w:t>
      </w:r>
    </w:p>
    <w:p w14:paraId="330995D5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"name": "</w:t>
      </w:r>
      <w:proofErr w:type="gramStart"/>
      <w:r w:rsidRPr="002D43AF">
        <w:rPr>
          <w:rFonts w:ascii="Helvetica" w:hAnsi="Helvetica"/>
        </w:rPr>
        <w:t>single.page</w:t>
      </w:r>
      <w:proofErr w:type="gramEnd"/>
      <w:r w:rsidRPr="002D43AF">
        <w:rPr>
          <w:rFonts w:ascii="Helvetica" w:hAnsi="Helvetica"/>
        </w:rPr>
        <w:t>.composite"</w:t>
      </w:r>
    </w:p>
    <w:p w14:paraId="11C5E938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>}</w:t>
      </w:r>
    </w:p>
    <w:p w14:paraId="7090BED7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 xml:space="preserve">      ]</w:t>
      </w:r>
    </w:p>
    <w:p w14:paraId="7BF63277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 xml:space="preserve">    },</w:t>
      </w:r>
    </w:p>
    <w:p w14:paraId="2EFB02E1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 xml:space="preserve">    {</w:t>
      </w:r>
    </w:p>
    <w:p w14:paraId="6EAA511F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 xml:space="preserve">      "id": 339041,</w:t>
      </w:r>
    </w:p>
    <w:p w14:paraId="16F6F4DF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 xml:space="preserve">      "name": "10 Point LMS Health Check Document",</w:t>
      </w:r>
    </w:p>
    <w:p w14:paraId="1B1CC3FD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 xml:space="preserve">      "icon": "http://ymlearning.precrowdwisdom.com/diweb/fs/file?id=74646",</w:t>
      </w:r>
    </w:p>
    <w:p w14:paraId="3997847F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 xml:space="preserve">      "smallIcon": "http://ymlearning.precrowdwisdom.com/diweb/fs/file?id=74647",</w:t>
      </w:r>
    </w:p>
    <w:p w14:paraId="04C2CFD6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 xml:space="preserve">      "type": "Document",</w:t>
      </w:r>
    </w:p>
    <w:p w14:paraId="40ABF419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 xml:space="preserve">      "startDate": 1473134400000,</w:t>
      </w:r>
    </w:p>
    <w:p w14:paraId="1FC03521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 xml:space="preserve">      "rates": 0,</w:t>
      </w:r>
    </w:p>
    <w:p w14:paraId="2BC308DC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 xml:space="preserve">      "rating": 0,</w:t>
      </w:r>
    </w:p>
    <w:p w14:paraId="7437998A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 xml:space="preserve">      "viewUrl": "http://ymlearning.precrowdwisdom.com/diweb/catalog/item?id=339041",</w:t>
      </w:r>
    </w:p>
    <w:p w14:paraId="140A3720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 xml:space="preserve">      "launchUrl": "http://ymlearning.precrowdwisdom.com/diweb/catalog/launch/remote?data=g0RH2BejhYBYVBfNbiaBrADfHAPIfvvrxYYKA9VgWn8*3D",</w:t>
      </w:r>
    </w:p>
    <w:p w14:paraId="66F180FE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 xml:space="preserve">      "catalog": "NonMember",</w:t>
      </w:r>
    </w:p>
    <w:p w14:paraId="59EE7D38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 xml:space="preserve">      "hidden": false,</w:t>
      </w:r>
    </w:p>
    <w:p w14:paraId="2D46AB3B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 xml:space="preserve">      "externalId": "406926",</w:t>
      </w:r>
    </w:p>
    <w:p w14:paraId="0B23C0C4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 xml:space="preserve">      "enrollCount": 0,</w:t>
      </w:r>
    </w:p>
    <w:p w14:paraId="75A6D9DE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 xml:space="preserve">      "enrollLimit": 0,</w:t>
      </w:r>
    </w:p>
    <w:p w14:paraId="1D012278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 xml:space="preserve">      "startOnFirstAccess": false,</w:t>
      </w:r>
    </w:p>
    <w:p w14:paraId="4F942325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 xml:space="preserve">      "subscriptionBased": true,</w:t>
      </w:r>
    </w:p>
    <w:p w14:paraId="01151C36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 xml:space="preserve">      "variants": [</w:t>
      </w:r>
    </w:p>
    <w:p w14:paraId="21E7E7F6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>{</w:t>
      </w:r>
    </w:p>
    <w:p w14:paraId="58BA7F84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"title": "365 Day Subscription ($0.00)",</w:t>
      </w:r>
    </w:p>
    <w:p w14:paraId="05BAC44F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"len": 365,</w:t>
      </w:r>
    </w:p>
    <w:p w14:paraId="6909C24B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"unit": "Day",</w:t>
      </w:r>
    </w:p>
    <w:p w14:paraId="366FAEE8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"price": 0</w:t>
      </w:r>
    </w:p>
    <w:p w14:paraId="7595D730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>}</w:t>
      </w:r>
    </w:p>
    <w:p w14:paraId="106D55A2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 xml:space="preserve">      ],</w:t>
      </w:r>
    </w:p>
    <w:p w14:paraId="4D7AF1CE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 xml:space="preserve">      "props": [</w:t>
      </w:r>
    </w:p>
    <w:p w14:paraId="009B5065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>{</w:t>
      </w:r>
    </w:p>
    <w:p w14:paraId="6167DD06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"name": "</w:t>
      </w:r>
      <w:proofErr w:type="gramStart"/>
      <w:r w:rsidRPr="002D43AF">
        <w:rPr>
          <w:rFonts w:ascii="Helvetica" w:hAnsi="Helvetica"/>
        </w:rPr>
        <w:t>item:document</w:t>
      </w:r>
      <w:proofErr w:type="gramEnd"/>
      <w:r w:rsidRPr="002D43AF">
        <w:rPr>
          <w:rFonts w:ascii="Helvetica" w:hAnsi="Helvetica"/>
        </w:rPr>
        <w:t>:file",</w:t>
      </w:r>
    </w:p>
    <w:p w14:paraId="68972112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"value": "74645"</w:t>
      </w:r>
    </w:p>
    <w:p w14:paraId="08DC9871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>},</w:t>
      </w:r>
    </w:p>
    <w:p w14:paraId="11D0E5EB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>{</w:t>
      </w:r>
    </w:p>
    <w:p w14:paraId="16112B0F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"name": "</w:t>
      </w:r>
      <w:proofErr w:type="gramStart"/>
      <w:r w:rsidRPr="002D43AF">
        <w:rPr>
          <w:rFonts w:ascii="Helvetica" w:hAnsi="Helvetica"/>
        </w:rPr>
        <w:t>item:document</w:t>
      </w:r>
      <w:proofErr w:type="gramEnd"/>
      <w:r w:rsidRPr="002D43AF">
        <w:rPr>
          <w:rFonts w:ascii="Helvetica" w:hAnsi="Helvetica"/>
        </w:rPr>
        <w:t>:download",</w:t>
      </w:r>
    </w:p>
    <w:p w14:paraId="2BADAB41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"value": "false"</w:t>
      </w:r>
    </w:p>
    <w:p w14:paraId="408F970F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>}</w:t>
      </w:r>
    </w:p>
    <w:p w14:paraId="5FA2E800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 xml:space="preserve">      ]</w:t>
      </w:r>
    </w:p>
    <w:p w14:paraId="07AB21C5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 xml:space="preserve">    },</w:t>
      </w:r>
    </w:p>
    <w:p w14:paraId="4B3B26E8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 xml:space="preserve">    {</w:t>
      </w:r>
    </w:p>
    <w:p w14:paraId="37506FCB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 xml:space="preserve">      "id": 316045,</w:t>
      </w:r>
    </w:p>
    <w:p w14:paraId="23DD8C99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 xml:space="preserve">      "name": "3M - Self Assessment",</w:t>
      </w:r>
    </w:p>
    <w:p w14:paraId="056798DC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 xml:space="preserve">      "type": "Package",</w:t>
      </w:r>
    </w:p>
    <w:p w14:paraId="725FEA23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 xml:space="preserve">      "startDate": 1466654400000,</w:t>
      </w:r>
    </w:p>
    <w:p w14:paraId="64A64616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 xml:space="preserve">      "rates": 0,</w:t>
      </w:r>
    </w:p>
    <w:p w14:paraId="59DBA01E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 xml:space="preserve">      "rating": 0,</w:t>
      </w:r>
    </w:p>
    <w:p w14:paraId="599A8ED7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 xml:space="preserve">      "viewUrl": "http://ymlearning.precrowdwisdom.com/diweb/catalog/item?id=316045",</w:t>
      </w:r>
    </w:p>
    <w:p w14:paraId="1966B62F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 xml:space="preserve">      "catalog": "NonMember",</w:t>
      </w:r>
    </w:p>
    <w:p w14:paraId="1467E804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 xml:space="preserve">      "hidden": false,</w:t>
      </w:r>
    </w:p>
    <w:p w14:paraId="713CAB1B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 xml:space="preserve">      "enrollCount": 0,</w:t>
      </w:r>
    </w:p>
    <w:p w14:paraId="3F7D19DA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 xml:space="preserve">      "enrollLimit": 0,</w:t>
      </w:r>
    </w:p>
    <w:p w14:paraId="3D55A187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 xml:space="preserve">      "startOnFirstAccess": false,</w:t>
      </w:r>
    </w:p>
    <w:p w14:paraId="19229003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 xml:space="preserve">      "subscriptionBased": true,</w:t>
      </w:r>
    </w:p>
    <w:p w14:paraId="5DFB8001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 xml:space="preserve">      "variants": [</w:t>
      </w:r>
    </w:p>
    <w:p w14:paraId="146A9A0E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>{</w:t>
      </w:r>
    </w:p>
    <w:p w14:paraId="58A4CFF2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"title": "1 Year Subscription ($5.00)",</w:t>
      </w:r>
    </w:p>
    <w:p w14:paraId="45CA4DFB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"len": 1,</w:t>
      </w:r>
    </w:p>
    <w:p w14:paraId="7D1E7291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"unit": "Year",</w:t>
      </w:r>
    </w:p>
    <w:p w14:paraId="141E2375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"price": 5</w:t>
      </w:r>
    </w:p>
    <w:p w14:paraId="6342FFDE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>}</w:t>
      </w:r>
    </w:p>
    <w:p w14:paraId="1C5EC29D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 xml:space="preserve">      ],</w:t>
      </w:r>
    </w:p>
    <w:p w14:paraId="7A5CC824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 xml:space="preserve">      "props": [</w:t>
      </w:r>
    </w:p>
    <w:p w14:paraId="5476F561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>{</w:t>
      </w:r>
    </w:p>
    <w:p w14:paraId="72B05E15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"name": "</w:t>
      </w:r>
      <w:proofErr w:type="gramStart"/>
      <w:r w:rsidRPr="002D43AF">
        <w:rPr>
          <w:rFonts w:ascii="Helvetica" w:hAnsi="Helvetica"/>
        </w:rPr>
        <w:t>item:package</w:t>
      </w:r>
      <w:proofErr w:type="gramEnd"/>
      <w:r w:rsidRPr="002D43AF">
        <w:rPr>
          <w:rFonts w:ascii="Helvetica" w:hAnsi="Helvetica"/>
        </w:rPr>
        <w:t>:bookmarking"</w:t>
      </w:r>
    </w:p>
    <w:p w14:paraId="73162F48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>},</w:t>
      </w:r>
    </w:p>
    <w:p w14:paraId="3520CD7A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>{</w:t>
      </w:r>
    </w:p>
    <w:p w14:paraId="46777F96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"name": "</w:t>
      </w:r>
      <w:proofErr w:type="gramStart"/>
      <w:r w:rsidRPr="002D43AF">
        <w:rPr>
          <w:rFonts w:ascii="Helvetica" w:hAnsi="Helvetica"/>
        </w:rPr>
        <w:t>item:package</w:t>
      </w:r>
      <w:proofErr w:type="gramEnd"/>
      <w:r w:rsidRPr="002D43AF">
        <w:rPr>
          <w:rFonts w:ascii="Helvetica" w:hAnsi="Helvetica"/>
        </w:rPr>
        <w:t>:hide.items"</w:t>
      </w:r>
    </w:p>
    <w:p w14:paraId="71667528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>},</w:t>
      </w:r>
    </w:p>
    <w:p w14:paraId="02A96D4E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>{</w:t>
      </w:r>
    </w:p>
    <w:p w14:paraId="38D300DC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"name": "</w:t>
      </w:r>
      <w:proofErr w:type="gramStart"/>
      <w:r w:rsidRPr="002D43AF">
        <w:rPr>
          <w:rFonts w:ascii="Helvetica" w:hAnsi="Helvetica"/>
        </w:rPr>
        <w:t>item:package</w:t>
      </w:r>
      <w:proofErr w:type="gramEnd"/>
      <w:r w:rsidRPr="002D43AF">
        <w:rPr>
          <w:rFonts w:ascii="Helvetica" w:hAnsi="Helvetica"/>
        </w:rPr>
        <w:t>:tracking",</w:t>
      </w:r>
    </w:p>
    <w:p w14:paraId="11D4C242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"value": "1"</w:t>
      </w:r>
    </w:p>
    <w:p w14:paraId="2A2D0949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>},</w:t>
      </w:r>
    </w:p>
    <w:p w14:paraId="1CCA0EE9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>{</w:t>
      </w:r>
    </w:p>
    <w:p w14:paraId="0EAACEDF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"name": "</w:t>
      </w:r>
      <w:proofErr w:type="gramStart"/>
      <w:r w:rsidRPr="002D43AF">
        <w:rPr>
          <w:rFonts w:ascii="Helvetica" w:hAnsi="Helvetica"/>
        </w:rPr>
        <w:t>item:package</w:t>
      </w:r>
      <w:proofErr w:type="gramEnd"/>
      <w:r w:rsidRPr="002D43AF">
        <w:rPr>
          <w:rFonts w:ascii="Helvetica" w:hAnsi="Helvetica"/>
        </w:rPr>
        <w:t>:composite",</w:t>
      </w:r>
    </w:p>
    <w:p w14:paraId="49CF0CC4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"value": "0"</w:t>
      </w:r>
    </w:p>
    <w:p w14:paraId="2729872F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>},</w:t>
      </w:r>
    </w:p>
    <w:p w14:paraId="7F33D097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>{</w:t>
      </w:r>
    </w:p>
    <w:p w14:paraId="01D62BBE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"name": "</w:t>
      </w:r>
      <w:proofErr w:type="gramStart"/>
      <w:r w:rsidRPr="002D43AF">
        <w:rPr>
          <w:rFonts w:ascii="Helvetica" w:hAnsi="Helvetica"/>
        </w:rPr>
        <w:t>item:package</w:t>
      </w:r>
      <w:proofErr w:type="gramEnd"/>
      <w:r w:rsidRPr="002D43AF">
        <w:rPr>
          <w:rFonts w:ascii="Helvetica" w:hAnsi="Helvetica"/>
        </w:rPr>
        <w:t>:language",</w:t>
      </w:r>
    </w:p>
    <w:p w14:paraId="1058C74E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"value": "false"</w:t>
      </w:r>
    </w:p>
    <w:p w14:paraId="38E2C66B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>},</w:t>
      </w:r>
    </w:p>
    <w:p w14:paraId="6EE2C17F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>{</w:t>
      </w:r>
    </w:p>
    <w:p w14:paraId="0C26220C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"name": "</w:t>
      </w:r>
      <w:proofErr w:type="gramStart"/>
      <w:r w:rsidRPr="002D43AF">
        <w:rPr>
          <w:rFonts w:ascii="Helvetica" w:hAnsi="Helvetica"/>
        </w:rPr>
        <w:t>item:package</w:t>
      </w:r>
      <w:proofErr w:type="gramEnd"/>
      <w:r w:rsidRPr="002D43AF">
        <w:rPr>
          <w:rFonts w:ascii="Helvetica" w:hAnsi="Helvetica"/>
        </w:rPr>
        <w:t>:sequential",</w:t>
      </w:r>
    </w:p>
    <w:p w14:paraId="2DF4D20B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"value": "0"</w:t>
      </w:r>
    </w:p>
    <w:p w14:paraId="242AC5DE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>},</w:t>
      </w:r>
    </w:p>
    <w:p w14:paraId="17F58F45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>{</w:t>
      </w:r>
    </w:p>
    <w:p w14:paraId="428617B1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"name": "</w:t>
      </w:r>
      <w:proofErr w:type="gramStart"/>
      <w:r w:rsidRPr="002D43AF">
        <w:rPr>
          <w:rFonts w:ascii="Helvetica" w:hAnsi="Helvetica"/>
        </w:rPr>
        <w:t>item:package</w:t>
      </w:r>
      <w:proofErr w:type="gramEnd"/>
      <w:r w:rsidRPr="002D43AF">
        <w:rPr>
          <w:rFonts w:ascii="Helvetica" w:hAnsi="Helvetica"/>
        </w:rPr>
        <w:t>:completion.logic",</w:t>
      </w:r>
    </w:p>
    <w:p w14:paraId="2D47C209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"value": "0"</w:t>
      </w:r>
    </w:p>
    <w:p w14:paraId="34EB99DA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>},</w:t>
      </w:r>
    </w:p>
    <w:p w14:paraId="4D7A1E14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>{</w:t>
      </w:r>
    </w:p>
    <w:p w14:paraId="60E0D5F5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 xml:space="preserve">  "name": "</w:t>
      </w:r>
      <w:proofErr w:type="gramStart"/>
      <w:r w:rsidRPr="002D43AF">
        <w:rPr>
          <w:rFonts w:ascii="Helvetica" w:hAnsi="Helvetica"/>
        </w:rPr>
        <w:t>item:package</w:t>
      </w:r>
      <w:proofErr w:type="gramEnd"/>
      <w:r w:rsidRPr="002D43AF">
        <w:rPr>
          <w:rFonts w:ascii="Helvetica" w:hAnsi="Helvetica"/>
        </w:rPr>
        <w:t>:version"</w:t>
      </w:r>
    </w:p>
    <w:p w14:paraId="2C7CF90A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</w:r>
      <w:r w:rsidRPr="002D43AF">
        <w:rPr>
          <w:rFonts w:ascii="Helvetica" w:hAnsi="Helvetica"/>
        </w:rPr>
        <w:tab/>
        <w:t>}</w:t>
      </w:r>
    </w:p>
    <w:p w14:paraId="516AB0B9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 xml:space="preserve">      ]</w:t>
      </w:r>
    </w:p>
    <w:p w14:paraId="050A9CFA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 xml:space="preserve">    }</w:t>
      </w:r>
    </w:p>
    <w:p w14:paraId="0334C84A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 xml:space="preserve">  ]</w:t>
      </w:r>
    </w:p>
    <w:p w14:paraId="1AF46B78" w14:textId="77777777" w:rsidR="002D43AF" w:rsidRPr="002D43AF" w:rsidRDefault="002D43AF" w:rsidP="002D43AF">
      <w:pPr>
        <w:rPr>
          <w:rFonts w:ascii="Helvetica" w:hAnsi="Helvetica"/>
        </w:rPr>
      </w:pPr>
      <w:r w:rsidRPr="002D43AF">
        <w:rPr>
          <w:rFonts w:ascii="Helvetica" w:hAnsi="Helvetica"/>
        </w:rPr>
        <w:tab/>
        <w:t>}</w:t>
      </w:r>
    </w:p>
    <w:p w14:paraId="2DCB90FF" w14:textId="77777777" w:rsidR="002D43AF" w:rsidRPr="002D43AF" w:rsidRDefault="002D43AF" w:rsidP="002D43AF">
      <w:pPr>
        <w:rPr>
          <w:rFonts w:ascii="Helvetica" w:hAnsi="Helvetica"/>
        </w:rPr>
      </w:pPr>
    </w:p>
    <w:p w14:paraId="75864C2B" w14:textId="77777777" w:rsidR="002D43AF" w:rsidRPr="002D43AF" w:rsidRDefault="002D43AF" w:rsidP="002D43AF">
      <w:pPr>
        <w:rPr>
          <w:rFonts w:ascii="Helvetica" w:hAnsi="Helvetica"/>
        </w:rPr>
      </w:pPr>
    </w:p>
    <w:p w14:paraId="3C24FD0A" w14:textId="77777777" w:rsidR="002D43AF" w:rsidRPr="002D43AF" w:rsidRDefault="002D43AF" w:rsidP="002D43AF">
      <w:pPr>
        <w:rPr>
          <w:rFonts w:ascii="Helvetica" w:hAnsi="Helvetica"/>
        </w:rPr>
      </w:pPr>
    </w:p>
    <w:p w14:paraId="720C465E" w14:textId="77777777" w:rsidR="002D43AF" w:rsidRPr="002D43AF" w:rsidRDefault="002D43AF" w:rsidP="002D43AF">
      <w:pPr>
        <w:rPr>
          <w:rFonts w:ascii="Helvetica" w:hAnsi="Helvetica"/>
        </w:rPr>
      </w:pPr>
    </w:p>
    <w:p w14:paraId="5BF466E7" w14:textId="77777777" w:rsidR="002D43AF" w:rsidRPr="002D43AF" w:rsidRDefault="002D43AF" w:rsidP="002D43AF">
      <w:pPr>
        <w:rPr>
          <w:rFonts w:ascii="Helvetica" w:hAnsi="Helvetica"/>
        </w:rPr>
      </w:pPr>
    </w:p>
    <w:p w14:paraId="44A2441F" w14:textId="77777777" w:rsidR="00B633F2" w:rsidRPr="002D43AF" w:rsidRDefault="00B633F2">
      <w:pPr>
        <w:rPr>
          <w:rFonts w:ascii="Helvetica" w:hAnsi="Helvetica"/>
        </w:rPr>
      </w:pPr>
    </w:p>
    <w:sectPr w:rsidR="00B633F2" w:rsidRPr="002D43AF" w:rsidSect="00C4693B">
      <w:pgSz w:w="12240" w:h="15840"/>
      <w:pgMar w:top="1440" w:right="734" w:bottom="1440" w:left="72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11F71"/>
    <w:multiLevelType w:val="hybridMultilevel"/>
    <w:tmpl w:val="17F8E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B705D7"/>
    <w:multiLevelType w:val="hybridMultilevel"/>
    <w:tmpl w:val="85045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987293"/>
    <w:multiLevelType w:val="hybridMultilevel"/>
    <w:tmpl w:val="9BAED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F57F5A"/>
    <w:multiLevelType w:val="hybridMultilevel"/>
    <w:tmpl w:val="FBCAF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8234E1"/>
    <w:multiLevelType w:val="hybridMultilevel"/>
    <w:tmpl w:val="D2D02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04C"/>
    <w:rsid w:val="00024C3B"/>
    <w:rsid w:val="00103379"/>
    <w:rsid w:val="00107396"/>
    <w:rsid w:val="001129FB"/>
    <w:rsid w:val="0020415D"/>
    <w:rsid w:val="00220A2E"/>
    <w:rsid w:val="00251A8B"/>
    <w:rsid w:val="002A6FCC"/>
    <w:rsid w:val="002D43AF"/>
    <w:rsid w:val="00435056"/>
    <w:rsid w:val="004D3C10"/>
    <w:rsid w:val="004F1209"/>
    <w:rsid w:val="0055423A"/>
    <w:rsid w:val="00620C78"/>
    <w:rsid w:val="00643789"/>
    <w:rsid w:val="006B0928"/>
    <w:rsid w:val="00752389"/>
    <w:rsid w:val="00773271"/>
    <w:rsid w:val="008363CA"/>
    <w:rsid w:val="00842069"/>
    <w:rsid w:val="008F402E"/>
    <w:rsid w:val="009141BB"/>
    <w:rsid w:val="009319AE"/>
    <w:rsid w:val="00953DC3"/>
    <w:rsid w:val="009C0562"/>
    <w:rsid w:val="009E66C8"/>
    <w:rsid w:val="00A01296"/>
    <w:rsid w:val="00A57AC0"/>
    <w:rsid w:val="00B1104C"/>
    <w:rsid w:val="00B633F2"/>
    <w:rsid w:val="00B70C74"/>
    <w:rsid w:val="00B96629"/>
    <w:rsid w:val="00BB0FAF"/>
    <w:rsid w:val="00BF1604"/>
    <w:rsid w:val="00C31AC0"/>
    <w:rsid w:val="00C4693B"/>
    <w:rsid w:val="00C63B29"/>
    <w:rsid w:val="00C75A36"/>
    <w:rsid w:val="00C75BC3"/>
    <w:rsid w:val="00D73AF1"/>
    <w:rsid w:val="00D77329"/>
    <w:rsid w:val="00DC7D21"/>
    <w:rsid w:val="00DD2DE4"/>
    <w:rsid w:val="00E20607"/>
    <w:rsid w:val="00EF2B4A"/>
    <w:rsid w:val="00F11B4D"/>
    <w:rsid w:val="00F54947"/>
    <w:rsid w:val="00F86318"/>
    <w:rsid w:val="00FF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079B5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12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29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012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327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1A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3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tamerali:Library:Application%20Support:Microsoft:Office:User%20Templates:My%20Templates:Admin%20Guide%20Forma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HD:Users:tamerali:Library:Application Support:Microsoft:Office:User Templates:My Templates:Admin Guide Format.dotx</Template>
  <TotalTime>0</TotalTime>
  <Pages>10</Pages>
  <Words>1849</Words>
  <Characters>10541</Characters>
  <Application>Microsoft Macintosh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Digital Ignite</Company>
  <LinksUpToDate>false</LinksUpToDate>
  <CharactersWithSpaces>12366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Stephen German</cp:lastModifiedBy>
  <cp:revision>2</cp:revision>
  <dcterms:created xsi:type="dcterms:W3CDTF">2016-09-08T17:37:00Z</dcterms:created>
  <dcterms:modified xsi:type="dcterms:W3CDTF">2016-09-08T17:37:00Z</dcterms:modified>
</cp:coreProperties>
</file>